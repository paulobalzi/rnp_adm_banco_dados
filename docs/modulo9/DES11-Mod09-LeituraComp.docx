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B8FF"/>
  <w:body>
    <w:p w14:paraId="2CF3D9C3" w14:textId="1F7FDECE" w:rsidR="00DE1053" w:rsidRPr="00BB3044" w:rsidRDefault="00BF171D" w:rsidP="00B60214">
      <w:pPr>
        <w:spacing w:after="0" w:line="240" w:lineRule="auto"/>
        <w:jc w:val="center"/>
        <w:rPr>
          <w:rFonts w:asciiTheme="majorHAnsi" w:hAnsiTheme="majorHAnsi" w:cstheme="majorHAnsi"/>
          <w:b/>
          <w:color w:val="4472C4" w:themeColor="accent1"/>
          <w:sz w:val="72"/>
          <w:szCs w:val="56"/>
        </w:rPr>
      </w:pPr>
      <w:r w:rsidRPr="00BB3044">
        <w:rPr>
          <w:rFonts w:asciiTheme="majorHAnsi" w:hAnsiTheme="majorHAnsi" w:cstheme="majorHAnsi"/>
          <w:b/>
          <w:color w:val="4472C4" w:themeColor="accent1"/>
          <w:sz w:val="72"/>
          <w:szCs w:val="56"/>
        </w:rPr>
        <w:t xml:space="preserve">Curso </w:t>
      </w:r>
      <w:r w:rsidR="00DE1053" w:rsidRPr="00BB3044">
        <w:rPr>
          <w:rFonts w:asciiTheme="majorHAnsi" w:hAnsiTheme="majorHAnsi" w:cstheme="majorHAnsi"/>
          <w:b/>
          <w:color w:val="4472C4" w:themeColor="accent1"/>
          <w:sz w:val="72"/>
          <w:szCs w:val="56"/>
        </w:rPr>
        <w:t>DES1</w:t>
      </w:r>
      <w:r w:rsidR="0029429B">
        <w:rPr>
          <w:rFonts w:asciiTheme="majorHAnsi" w:hAnsiTheme="majorHAnsi" w:cstheme="majorHAnsi"/>
          <w:b/>
          <w:color w:val="4472C4" w:themeColor="accent1"/>
          <w:sz w:val="72"/>
          <w:szCs w:val="56"/>
        </w:rPr>
        <w:t>1</w:t>
      </w:r>
    </w:p>
    <w:p w14:paraId="606FAD38" w14:textId="77777777" w:rsidR="00B902B6" w:rsidRPr="00344F48" w:rsidRDefault="00B902B6" w:rsidP="00B902B6">
      <w:pPr>
        <w:spacing w:after="0" w:line="240" w:lineRule="auto"/>
        <w:jc w:val="center"/>
        <w:rPr>
          <w:rFonts w:asciiTheme="majorHAnsi" w:hAnsiTheme="majorHAnsi" w:cstheme="majorHAnsi"/>
          <w:b/>
          <w:color w:val="4472C4" w:themeColor="accent1"/>
          <w:sz w:val="68"/>
          <w:szCs w:val="68"/>
        </w:rPr>
      </w:pPr>
      <w:r w:rsidRPr="00344F48">
        <w:rPr>
          <w:rFonts w:asciiTheme="majorHAnsi" w:hAnsiTheme="majorHAnsi" w:cstheme="majorHAnsi"/>
          <w:b/>
          <w:color w:val="4472C4" w:themeColor="accent1"/>
          <w:sz w:val="68"/>
          <w:szCs w:val="68"/>
        </w:rPr>
        <w:t>Administração de Banco de Dados</w:t>
      </w:r>
    </w:p>
    <w:p w14:paraId="27B902ED" w14:textId="77777777" w:rsidR="006D52D2" w:rsidRDefault="006D52D2" w:rsidP="00B60214">
      <w:pPr>
        <w:spacing w:after="0"/>
        <w:rPr>
          <w:rFonts w:ascii="Calibri Light" w:eastAsia="Arial" w:hAnsi="Calibri Light" w:cs="Calibri Light"/>
          <w:b/>
          <w:color w:val="ED7D31" w:themeColor="accent2"/>
          <w:sz w:val="28"/>
          <w:szCs w:val="28"/>
        </w:rPr>
      </w:pPr>
    </w:p>
    <w:p w14:paraId="48FA73E4" w14:textId="201BCF8F" w:rsidR="00B60214" w:rsidRDefault="006D52D2" w:rsidP="00B60214">
      <w:pPr>
        <w:spacing w:after="0"/>
        <w:rPr>
          <w:rFonts w:ascii="Calibri Light" w:eastAsia="Arial" w:hAnsi="Calibri Light" w:cs="Calibri Light"/>
          <w:b/>
          <w:color w:val="ED7D31" w:themeColor="accent2"/>
          <w:sz w:val="28"/>
          <w:szCs w:val="28"/>
        </w:rPr>
      </w:pPr>
      <w:r>
        <w:rPr>
          <w:rFonts w:ascii="Calibri Light" w:eastAsia="Arial" w:hAnsi="Calibri Light" w:cs="Calibri Light"/>
          <w:b/>
          <w:color w:val="ED7D31" w:themeColor="accent2"/>
          <w:sz w:val="28"/>
          <w:szCs w:val="28"/>
        </w:rPr>
        <w:t xml:space="preserve">Leitura Complementar </w:t>
      </w:r>
      <w:r w:rsidR="002874FE">
        <w:rPr>
          <w:rFonts w:ascii="Calibri Light" w:eastAsia="Arial" w:hAnsi="Calibri Light" w:cs="Calibri Light"/>
          <w:b/>
          <w:color w:val="ED7D31" w:themeColor="accent2"/>
          <w:sz w:val="28"/>
          <w:szCs w:val="28"/>
        </w:rPr>
        <w:t xml:space="preserve">– Capítulo </w:t>
      </w:r>
      <w:r w:rsidR="004C5ABD">
        <w:rPr>
          <w:rFonts w:ascii="Calibri Light" w:eastAsia="Arial" w:hAnsi="Calibri Light" w:cs="Calibri Light"/>
          <w:b/>
          <w:color w:val="ED7D31" w:themeColor="accent2"/>
          <w:sz w:val="28"/>
          <w:szCs w:val="28"/>
        </w:rPr>
        <w:t>9</w:t>
      </w:r>
    </w:p>
    <w:p w14:paraId="361DA611" w14:textId="262EFBAD" w:rsidR="009E4C36" w:rsidRDefault="00F55206" w:rsidP="00D84784">
      <w:pPr>
        <w:spacing w:after="0"/>
        <w:jc w:val="both"/>
        <w:rPr>
          <w:rFonts w:ascii="Arial Narrow" w:hAnsi="Arial Narrow"/>
          <w:b/>
          <w:color w:val="002060"/>
          <w:sz w:val="28"/>
          <w:szCs w:val="28"/>
        </w:rPr>
      </w:pPr>
      <w:r w:rsidRPr="00F55206">
        <w:rPr>
          <w:rFonts w:ascii="Arial Narrow" w:hAnsi="Arial Narrow"/>
          <w:b/>
          <w:color w:val="002060"/>
          <w:sz w:val="28"/>
          <w:szCs w:val="28"/>
        </w:rPr>
        <w:t>Utilizar uma réplica para executar backups</w:t>
      </w:r>
    </w:p>
    <w:p w14:paraId="66F01390" w14:textId="77777777" w:rsidR="003511EB" w:rsidRPr="003511EB" w:rsidRDefault="003511EB" w:rsidP="004212F5">
      <w:pPr>
        <w:spacing w:after="120" w:line="240" w:lineRule="auto"/>
        <w:jc w:val="both"/>
        <w:rPr>
          <w:rFonts w:ascii="Calibri Light" w:eastAsia="Arial" w:hAnsi="Calibri Light" w:cs="Calibri Light"/>
          <w:sz w:val="22"/>
        </w:rPr>
      </w:pPr>
      <w:r w:rsidRPr="003511EB">
        <w:rPr>
          <w:rFonts w:ascii="Calibri Light" w:eastAsia="Arial" w:hAnsi="Calibri Light" w:cs="Calibri Light"/>
          <w:sz w:val="22"/>
        </w:rPr>
        <w:t xml:space="preserve">É possível executar o </w:t>
      </w:r>
      <w:proofErr w:type="spellStart"/>
      <w:r w:rsidRPr="003511EB">
        <w:rPr>
          <w:rFonts w:ascii="Calibri Light" w:eastAsia="Arial" w:hAnsi="Calibri Light" w:cs="Calibri Light"/>
          <w:sz w:val="22"/>
        </w:rPr>
        <w:t>dump</w:t>
      </w:r>
      <w:proofErr w:type="spellEnd"/>
      <w:r w:rsidRPr="003511EB">
        <w:rPr>
          <w:rFonts w:ascii="Calibri Light" w:eastAsia="Arial" w:hAnsi="Calibri Light" w:cs="Calibri Light"/>
          <w:sz w:val="22"/>
        </w:rPr>
        <w:t xml:space="preserve"> de suas bases a partir de uma réplica hot standby, esta é uma das grandes vantagens de se ter uma réplica acessível e não apenas para </w:t>
      </w:r>
      <w:proofErr w:type="spellStart"/>
      <w:r w:rsidRPr="003511EB">
        <w:rPr>
          <w:rFonts w:ascii="Calibri Light" w:eastAsia="Arial" w:hAnsi="Calibri Light" w:cs="Calibri Light"/>
          <w:sz w:val="22"/>
        </w:rPr>
        <w:t>failover</w:t>
      </w:r>
      <w:proofErr w:type="spellEnd"/>
      <w:r w:rsidRPr="003511EB">
        <w:rPr>
          <w:rFonts w:ascii="Calibri Light" w:eastAsia="Arial" w:hAnsi="Calibri Light" w:cs="Calibri Light"/>
          <w:sz w:val="22"/>
        </w:rPr>
        <w:t>.</w:t>
      </w:r>
    </w:p>
    <w:p w14:paraId="63679E63" w14:textId="17BBE99F" w:rsidR="007E52E8" w:rsidRPr="003511EB" w:rsidRDefault="003511EB" w:rsidP="004212F5">
      <w:pPr>
        <w:spacing w:after="120" w:line="240" w:lineRule="auto"/>
        <w:jc w:val="both"/>
        <w:rPr>
          <w:rFonts w:ascii="Calibri Light" w:eastAsia="Arial" w:hAnsi="Calibri Light" w:cs="Calibri Light"/>
          <w:sz w:val="22"/>
        </w:rPr>
      </w:pPr>
      <w:r w:rsidRPr="003511EB">
        <w:rPr>
          <w:rFonts w:ascii="Calibri Light" w:eastAsia="Arial" w:hAnsi="Calibri Light" w:cs="Calibri Light"/>
          <w:sz w:val="22"/>
        </w:rPr>
        <w:t>Um obstáculo para isto é tratamento de conflitos realizado para o PostgreSQL. Quando uma r</w:t>
      </w:r>
      <w:r>
        <w:rPr>
          <w:rFonts w:ascii="Calibri Light" w:eastAsia="Arial" w:hAnsi="Calibri Light" w:cs="Calibri Light"/>
          <w:sz w:val="22"/>
        </w:rPr>
        <w:t>e</w:t>
      </w:r>
      <w:r w:rsidRPr="003511EB">
        <w:rPr>
          <w:rFonts w:ascii="Calibri Light" w:eastAsia="Arial" w:hAnsi="Calibri Light" w:cs="Calibri Light"/>
          <w:sz w:val="22"/>
        </w:rPr>
        <w:t xml:space="preserve">plicação está em funcionamento, a </w:t>
      </w:r>
      <w:proofErr w:type="spellStart"/>
      <w:r w:rsidRPr="003511EB">
        <w:rPr>
          <w:rFonts w:ascii="Calibri Light" w:eastAsia="Arial" w:hAnsi="Calibri Light" w:cs="Calibri Light"/>
          <w:sz w:val="22"/>
        </w:rPr>
        <w:t>slave</w:t>
      </w:r>
      <w:proofErr w:type="spellEnd"/>
      <w:r w:rsidRPr="003511EB">
        <w:rPr>
          <w:rFonts w:ascii="Calibri Light" w:eastAsia="Arial" w:hAnsi="Calibri Light" w:cs="Calibri Light"/>
          <w:sz w:val="22"/>
        </w:rPr>
        <w:t xml:space="preserve"> está constantemente aplicando alterações de WAL que são recebidas da master. Se uma query estiver bloqueando uma tabela que a replicação precisa atualizar, há um conflito e o PostgreSQL precisa decidir entre cancelar a query ou esperar para aplicar a alteração.</w:t>
      </w:r>
    </w:p>
    <w:p w14:paraId="02EA6596" w14:textId="77777777" w:rsidR="003511EB" w:rsidRPr="003511EB" w:rsidRDefault="003511EB" w:rsidP="004212F5">
      <w:pPr>
        <w:spacing w:after="120" w:line="240" w:lineRule="auto"/>
        <w:jc w:val="both"/>
        <w:rPr>
          <w:rFonts w:ascii="Calibri Light" w:eastAsia="Arial" w:hAnsi="Calibri Light" w:cs="Calibri Light"/>
          <w:sz w:val="22"/>
        </w:rPr>
      </w:pPr>
      <w:r w:rsidRPr="003511EB">
        <w:rPr>
          <w:rFonts w:ascii="Calibri Light" w:eastAsia="Arial" w:hAnsi="Calibri Light" w:cs="Calibri Light"/>
          <w:sz w:val="22"/>
        </w:rPr>
        <w:t xml:space="preserve">Este tempo de espera é definido pelo parâmetro </w:t>
      </w:r>
      <w:proofErr w:type="spellStart"/>
      <w:r w:rsidRPr="003511EB">
        <w:rPr>
          <w:rFonts w:ascii="Calibri Light" w:eastAsia="Arial" w:hAnsi="Calibri Light" w:cs="Calibri Light"/>
          <w:sz w:val="22"/>
        </w:rPr>
        <w:t>max_</w:t>
      </w:r>
      <w:proofErr w:type="gramStart"/>
      <w:r w:rsidRPr="003511EB">
        <w:rPr>
          <w:rFonts w:ascii="Calibri Light" w:eastAsia="Arial" w:hAnsi="Calibri Light" w:cs="Calibri Light"/>
          <w:sz w:val="22"/>
        </w:rPr>
        <w:t>standby</w:t>
      </w:r>
      <w:proofErr w:type="gramEnd"/>
      <w:r w:rsidRPr="003511EB">
        <w:rPr>
          <w:rFonts w:ascii="Calibri Light" w:eastAsia="Arial" w:hAnsi="Calibri Light" w:cs="Calibri Light"/>
          <w:sz w:val="22"/>
        </w:rPr>
        <w:t>_streaming_delay</w:t>
      </w:r>
      <w:proofErr w:type="spellEnd"/>
      <w:r w:rsidRPr="003511EB">
        <w:rPr>
          <w:rFonts w:ascii="Calibri Light" w:eastAsia="Arial" w:hAnsi="Calibri Light" w:cs="Calibri Light"/>
          <w:sz w:val="22"/>
        </w:rPr>
        <w:t xml:space="preserve">: </w:t>
      </w:r>
    </w:p>
    <w:p w14:paraId="63D6C405" w14:textId="193414E8" w:rsidR="003511EB" w:rsidRDefault="00CF49B8" w:rsidP="004212F5">
      <w:pPr>
        <w:spacing w:after="120" w:line="240" w:lineRule="auto"/>
        <w:jc w:val="both"/>
        <w:rPr>
          <w:rFonts w:ascii="Calibri Light" w:eastAsia="Arial" w:hAnsi="Calibri Light" w:cs="Calibri Light"/>
          <w:sz w:val="22"/>
        </w:rPr>
      </w:pPr>
      <w:hyperlink r:id="rId11" w:anchor="GUC-MAX-STANDBY-STREAMING-DELAY" w:history="1">
        <w:r w:rsidR="00FA5800" w:rsidRPr="002540E7">
          <w:rPr>
            <w:rStyle w:val="Hyperlink"/>
            <w:rFonts w:ascii="Calibri Light" w:eastAsia="Arial" w:hAnsi="Calibri Light" w:cs="Calibri Light"/>
            <w:sz w:val="22"/>
          </w:rPr>
          <w:t>http://www.postgresql.org/docs/current/static/runtime-config-replication.html#GUC-MAX-STANDBY-STREAMING-DELAY</w:t>
        </w:r>
      </w:hyperlink>
      <w:r w:rsidR="00FA5800">
        <w:rPr>
          <w:rFonts w:ascii="Calibri Light" w:eastAsia="Arial" w:hAnsi="Calibri Light" w:cs="Calibri Light"/>
          <w:sz w:val="22"/>
        </w:rPr>
        <w:t xml:space="preserve"> </w:t>
      </w:r>
    </w:p>
    <w:p w14:paraId="7E12D30E" w14:textId="77777777" w:rsidR="007E52E8" w:rsidRPr="003511EB" w:rsidRDefault="007E52E8" w:rsidP="004212F5">
      <w:pPr>
        <w:spacing w:after="120" w:line="240" w:lineRule="auto"/>
        <w:jc w:val="both"/>
        <w:rPr>
          <w:rFonts w:ascii="Calibri Light" w:eastAsia="Arial" w:hAnsi="Calibri Light" w:cs="Calibri Light"/>
          <w:sz w:val="22"/>
        </w:rPr>
      </w:pPr>
    </w:p>
    <w:p w14:paraId="2733BD40" w14:textId="77777777" w:rsidR="003511EB" w:rsidRPr="003511EB" w:rsidRDefault="003511EB" w:rsidP="004212F5">
      <w:pPr>
        <w:spacing w:after="120" w:line="240" w:lineRule="auto"/>
        <w:jc w:val="both"/>
        <w:rPr>
          <w:rFonts w:ascii="Calibri Light" w:eastAsia="Arial" w:hAnsi="Calibri Light" w:cs="Calibri Light"/>
          <w:sz w:val="22"/>
        </w:rPr>
      </w:pPr>
      <w:r w:rsidRPr="003511EB">
        <w:rPr>
          <w:rFonts w:ascii="Calibri Light" w:eastAsia="Arial" w:hAnsi="Calibri Light" w:cs="Calibri Light"/>
          <w:sz w:val="22"/>
        </w:rPr>
        <w:t xml:space="preserve">Este mecanismo pode interferir também no seu </w:t>
      </w:r>
      <w:proofErr w:type="spellStart"/>
      <w:r w:rsidRPr="003511EB">
        <w:rPr>
          <w:rFonts w:ascii="Calibri Light" w:eastAsia="Arial" w:hAnsi="Calibri Light" w:cs="Calibri Light"/>
          <w:sz w:val="22"/>
        </w:rPr>
        <w:t>dump</w:t>
      </w:r>
      <w:proofErr w:type="spellEnd"/>
      <w:r w:rsidRPr="003511EB">
        <w:rPr>
          <w:rFonts w:ascii="Calibri Light" w:eastAsia="Arial" w:hAnsi="Calibri Light" w:cs="Calibri Light"/>
          <w:sz w:val="22"/>
        </w:rPr>
        <w:t xml:space="preserve">, cancelando um </w:t>
      </w:r>
      <w:proofErr w:type="spellStart"/>
      <w:r w:rsidRPr="003511EB">
        <w:rPr>
          <w:rFonts w:ascii="Calibri Light" w:eastAsia="Arial" w:hAnsi="Calibri Light" w:cs="Calibri Light"/>
          <w:sz w:val="22"/>
        </w:rPr>
        <w:t>copy</w:t>
      </w:r>
      <w:proofErr w:type="spellEnd"/>
      <w:r w:rsidRPr="003511EB">
        <w:rPr>
          <w:rFonts w:ascii="Calibri Light" w:eastAsia="Arial" w:hAnsi="Calibri Light" w:cs="Calibri Light"/>
          <w:sz w:val="22"/>
        </w:rPr>
        <w:t xml:space="preserve"> demorado de uma tabela e inviabilizando o backup.</w:t>
      </w:r>
    </w:p>
    <w:p w14:paraId="40E41B88" w14:textId="77777777" w:rsidR="003511EB" w:rsidRPr="003511EB" w:rsidRDefault="003511EB" w:rsidP="004212F5">
      <w:pPr>
        <w:spacing w:after="120" w:line="240" w:lineRule="auto"/>
        <w:jc w:val="both"/>
        <w:rPr>
          <w:rFonts w:ascii="Calibri Light" w:eastAsia="Arial" w:hAnsi="Calibri Light" w:cs="Calibri Light"/>
          <w:sz w:val="22"/>
        </w:rPr>
      </w:pPr>
      <w:r w:rsidRPr="003511EB">
        <w:rPr>
          <w:rFonts w:ascii="Calibri Light" w:eastAsia="Arial" w:hAnsi="Calibri Light" w:cs="Calibri Light"/>
          <w:sz w:val="22"/>
        </w:rPr>
        <w:t xml:space="preserve">Uma estratégia, caso seja possível em seu sistema, é pausar a replicação enquanto executa-se o </w:t>
      </w:r>
      <w:proofErr w:type="spellStart"/>
      <w:r w:rsidRPr="003511EB">
        <w:rPr>
          <w:rFonts w:ascii="Calibri Light" w:eastAsia="Arial" w:hAnsi="Calibri Light" w:cs="Calibri Light"/>
          <w:sz w:val="22"/>
        </w:rPr>
        <w:t>dump</w:t>
      </w:r>
      <w:proofErr w:type="spellEnd"/>
      <w:r w:rsidRPr="003511EB">
        <w:rPr>
          <w:rFonts w:ascii="Calibri Light" w:eastAsia="Arial" w:hAnsi="Calibri Light" w:cs="Calibri Light"/>
          <w:sz w:val="22"/>
        </w:rPr>
        <w:t>:</w:t>
      </w:r>
    </w:p>
    <w:p w14:paraId="65C1DB3F" w14:textId="77777777" w:rsidR="003511EB" w:rsidRPr="003511EB" w:rsidRDefault="003511EB" w:rsidP="004212F5">
      <w:pPr>
        <w:spacing w:after="120" w:line="240" w:lineRule="auto"/>
        <w:jc w:val="both"/>
        <w:rPr>
          <w:rFonts w:ascii="Calibri Light" w:eastAsia="Arial" w:hAnsi="Calibri Light" w:cs="Calibri Light"/>
          <w:sz w:val="22"/>
          <w:lang w:val="en-US"/>
        </w:rPr>
      </w:pPr>
      <w:r w:rsidRPr="003511EB">
        <w:rPr>
          <w:rFonts w:ascii="Calibri Light" w:eastAsia="Arial" w:hAnsi="Calibri Light" w:cs="Calibri Light"/>
          <w:sz w:val="22"/>
        </w:rPr>
        <w:tab/>
      </w:r>
      <w:r w:rsidRPr="003511EB">
        <w:rPr>
          <w:rFonts w:ascii="Calibri Light" w:eastAsia="Arial" w:hAnsi="Calibri Light" w:cs="Calibri Light"/>
          <w:sz w:val="22"/>
          <w:lang w:val="en-US"/>
        </w:rPr>
        <w:t xml:space="preserve">$ </w:t>
      </w:r>
      <w:proofErr w:type="spellStart"/>
      <w:r w:rsidRPr="003511EB">
        <w:rPr>
          <w:rFonts w:ascii="Calibri Light" w:eastAsia="Arial" w:hAnsi="Calibri Light" w:cs="Calibri Light"/>
          <w:sz w:val="22"/>
          <w:lang w:val="en-US"/>
        </w:rPr>
        <w:t>psql</w:t>
      </w:r>
      <w:proofErr w:type="spellEnd"/>
      <w:r w:rsidRPr="003511EB">
        <w:rPr>
          <w:rFonts w:ascii="Calibri Light" w:eastAsia="Arial" w:hAnsi="Calibri Light" w:cs="Calibri Light"/>
          <w:sz w:val="22"/>
          <w:lang w:val="en-US"/>
        </w:rPr>
        <w:t xml:space="preserve"> -c “SELECT </w:t>
      </w:r>
      <w:proofErr w:type="spellStart"/>
      <w:r w:rsidRPr="003511EB">
        <w:rPr>
          <w:rFonts w:ascii="Calibri Light" w:eastAsia="Arial" w:hAnsi="Calibri Light" w:cs="Calibri Light"/>
          <w:sz w:val="22"/>
          <w:lang w:val="en-US"/>
        </w:rPr>
        <w:t>pg_xlog_replay_</w:t>
      </w:r>
      <w:proofErr w:type="gramStart"/>
      <w:r w:rsidRPr="003511EB">
        <w:rPr>
          <w:rFonts w:ascii="Calibri Light" w:eastAsia="Arial" w:hAnsi="Calibri Light" w:cs="Calibri Light"/>
          <w:sz w:val="22"/>
          <w:lang w:val="en-US"/>
        </w:rPr>
        <w:t>pause</w:t>
      </w:r>
      <w:proofErr w:type="spellEnd"/>
      <w:r w:rsidRPr="003511EB">
        <w:rPr>
          <w:rFonts w:ascii="Calibri Light" w:eastAsia="Arial" w:hAnsi="Calibri Light" w:cs="Calibri Light"/>
          <w:sz w:val="22"/>
          <w:lang w:val="en-US"/>
        </w:rPr>
        <w:t>(</w:t>
      </w:r>
      <w:proofErr w:type="gramEnd"/>
      <w:r w:rsidRPr="003511EB">
        <w:rPr>
          <w:rFonts w:ascii="Calibri Light" w:eastAsia="Arial" w:hAnsi="Calibri Light" w:cs="Calibri Light"/>
          <w:sz w:val="22"/>
          <w:lang w:val="en-US"/>
        </w:rPr>
        <w:t>);”</w:t>
      </w:r>
    </w:p>
    <w:p w14:paraId="5904E377" w14:textId="77777777" w:rsidR="003511EB" w:rsidRPr="003511EB" w:rsidRDefault="003511EB" w:rsidP="004212F5">
      <w:pPr>
        <w:spacing w:after="120" w:line="240" w:lineRule="auto"/>
        <w:jc w:val="both"/>
        <w:rPr>
          <w:rFonts w:ascii="Calibri Light" w:eastAsia="Arial" w:hAnsi="Calibri Light" w:cs="Calibri Light"/>
          <w:sz w:val="22"/>
          <w:lang w:val="en-US"/>
        </w:rPr>
      </w:pPr>
      <w:r w:rsidRPr="003511EB">
        <w:rPr>
          <w:rFonts w:ascii="Calibri Light" w:eastAsia="Arial" w:hAnsi="Calibri Light" w:cs="Calibri Light"/>
          <w:sz w:val="22"/>
          <w:lang w:val="en-US"/>
        </w:rPr>
        <w:tab/>
        <w:t xml:space="preserve">$ </w:t>
      </w:r>
      <w:proofErr w:type="spellStart"/>
      <w:r w:rsidRPr="003511EB">
        <w:rPr>
          <w:rFonts w:ascii="Calibri Light" w:eastAsia="Arial" w:hAnsi="Calibri Light" w:cs="Calibri Light"/>
          <w:sz w:val="22"/>
          <w:lang w:val="en-US"/>
        </w:rPr>
        <w:t>pg_dump</w:t>
      </w:r>
      <w:proofErr w:type="spellEnd"/>
      <w:r w:rsidRPr="003511EB">
        <w:rPr>
          <w:rFonts w:ascii="Calibri Light" w:eastAsia="Arial" w:hAnsi="Calibri Light" w:cs="Calibri Light"/>
          <w:sz w:val="22"/>
          <w:lang w:val="en-US"/>
        </w:rPr>
        <w:t xml:space="preserve"> …</w:t>
      </w:r>
    </w:p>
    <w:p w14:paraId="71047D46" w14:textId="7A67669B" w:rsidR="00EE535F" w:rsidRPr="003511EB" w:rsidRDefault="00FA5800" w:rsidP="004212F5">
      <w:pPr>
        <w:spacing w:after="120" w:line="240" w:lineRule="auto"/>
        <w:jc w:val="both"/>
        <w:rPr>
          <w:rFonts w:ascii="Arial Narrow" w:hAnsi="Arial Narrow"/>
          <w:b/>
          <w:color w:val="002060"/>
          <w:sz w:val="28"/>
          <w:szCs w:val="28"/>
          <w:lang w:val="en-US"/>
        </w:rPr>
      </w:pPr>
      <w:r>
        <w:rPr>
          <w:rFonts w:ascii="Calibri Light" w:eastAsia="Arial" w:hAnsi="Calibri Light" w:cs="Calibri Light"/>
          <w:sz w:val="22"/>
          <w:lang w:val="en-US"/>
        </w:rPr>
        <w:tab/>
      </w:r>
      <w:r w:rsidR="003511EB" w:rsidRPr="003511EB">
        <w:rPr>
          <w:rFonts w:ascii="Calibri Light" w:eastAsia="Arial" w:hAnsi="Calibri Light" w:cs="Calibri Light"/>
          <w:sz w:val="22"/>
          <w:lang w:val="en-US"/>
        </w:rPr>
        <w:t xml:space="preserve">$ </w:t>
      </w:r>
      <w:proofErr w:type="spellStart"/>
      <w:r w:rsidR="003511EB" w:rsidRPr="003511EB">
        <w:rPr>
          <w:rFonts w:ascii="Calibri Light" w:eastAsia="Arial" w:hAnsi="Calibri Light" w:cs="Calibri Light"/>
          <w:sz w:val="22"/>
          <w:lang w:val="en-US"/>
        </w:rPr>
        <w:t>psql</w:t>
      </w:r>
      <w:proofErr w:type="spellEnd"/>
      <w:r w:rsidR="003511EB" w:rsidRPr="003511EB">
        <w:rPr>
          <w:rFonts w:ascii="Calibri Light" w:eastAsia="Arial" w:hAnsi="Calibri Light" w:cs="Calibri Light"/>
          <w:sz w:val="22"/>
          <w:lang w:val="en-US"/>
        </w:rPr>
        <w:t xml:space="preserve"> -c “SELECT </w:t>
      </w:r>
      <w:proofErr w:type="spellStart"/>
      <w:r w:rsidR="003511EB" w:rsidRPr="003511EB">
        <w:rPr>
          <w:rFonts w:ascii="Calibri Light" w:eastAsia="Arial" w:hAnsi="Calibri Light" w:cs="Calibri Light"/>
          <w:sz w:val="22"/>
          <w:lang w:val="en-US"/>
        </w:rPr>
        <w:t>pg_xlog_replay_</w:t>
      </w:r>
      <w:proofErr w:type="gramStart"/>
      <w:r w:rsidR="003511EB" w:rsidRPr="003511EB">
        <w:rPr>
          <w:rFonts w:ascii="Calibri Light" w:eastAsia="Arial" w:hAnsi="Calibri Light" w:cs="Calibri Light"/>
          <w:sz w:val="22"/>
          <w:lang w:val="en-US"/>
        </w:rPr>
        <w:t>resume</w:t>
      </w:r>
      <w:proofErr w:type="spellEnd"/>
      <w:r w:rsidR="003511EB" w:rsidRPr="003511EB">
        <w:rPr>
          <w:rFonts w:ascii="Calibri Light" w:eastAsia="Arial" w:hAnsi="Calibri Light" w:cs="Calibri Light"/>
          <w:sz w:val="22"/>
          <w:lang w:val="en-US"/>
        </w:rPr>
        <w:t>(</w:t>
      </w:r>
      <w:proofErr w:type="gramEnd"/>
      <w:r w:rsidR="003511EB" w:rsidRPr="003511EB">
        <w:rPr>
          <w:rFonts w:ascii="Calibri Light" w:eastAsia="Arial" w:hAnsi="Calibri Light" w:cs="Calibri Light"/>
          <w:sz w:val="22"/>
          <w:lang w:val="en-US"/>
        </w:rPr>
        <w:t>);”</w:t>
      </w:r>
    </w:p>
    <w:p w14:paraId="776118D0" w14:textId="77777777" w:rsidR="00153775" w:rsidRPr="00E37A04" w:rsidRDefault="00153775" w:rsidP="004212F5">
      <w:pPr>
        <w:spacing w:after="120" w:line="240" w:lineRule="auto"/>
        <w:jc w:val="both"/>
        <w:rPr>
          <w:rFonts w:ascii="Arial Narrow" w:hAnsi="Arial Narrow"/>
          <w:b/>
          <w:color w:val="002060"/>
          <w:sz w:val="28"/>
          <w:szCs w:val="28"/>
          <w:lang w:val="en-US"/>
        </w:rPr>
      </w:pPr>
    </w:p>
    <w:p w14:paraId="189BBD08" w14:textId="29AFAAA8" w:rsidR="00696877" w:rsidRDefault="00696877" w:rsidP="004212F5">
      <w:pPr>
        <w:spacing w:after="120" w:line="240" w:lineRule="auto"/>
        <w:jc w:val="both"/>
        <w:rPr>
          <w:rFonts w:ascii="Calibri Light" w:eastAsia="Arial" w:hAnsi="Calibri Light" w:cs="Calibri Light"/>
          <w:sz w:val="22"/>
          <w:lang w:val="en-US"/>
        </w:rPr>
      </w:pPr>
    </w:p>
    <w:p w14:paraId="134B89F4" w14:textId="77777777" w:rsidR="00F838F9" w:rsidRDefault="00F838F9" w:rsidP="004212F5">
      <w:pPr>
        <w:spacing w:after="120" w:line="240" w:lineRule="auto"/>
        <w:jc w:val="both"/>
        <w:rPr>
          <w:rFonts w:ascii="Arial Narrow" w:hAnsi="Arial Narrow"/>
          <w:b/>
          <w:color w:val="002060"/>
          <w:sz w:val="28"/>
          <w:szCs w:val="28"/>
        </w:rPr>
      </w:pPr>
      <w:proofErr w:type="spellStart"/>
      <w:r w:rsidRPr="00F838F9">
        <w:rPr>
          <w:rFonts w:ascii="Arial Narrow" w:hAnsi="Arial Narrow"/>
          <w:b/>
          <w:color w:val="002060"/>
          <w:sz w:val="28"/>
          <w:szCs w:val="28"/>
        </w:rPr>
        <w:t>pgAgent</w:t>
      </w:r>
      <w:proofErr w:type="spellEnd"/>
    </w:p>
    <w:p w14:paraId="0C0E0DE3" w14:textId="160F6AAC" w:rsidR="000920FF" w:rsidRPr="004212F5" w:rsidRDefault="000920FF" w:rsidP="004212F5">
      <w:pPr>
        <w:spacing w:after="120" w:line="240" w:lineRule="auto"/>
        <w:jc w:val="both"/>
        <w:rPr>
          <w:rFonts w:ascii="Calibri Light" w:eastAsia="Arial" w:hAnsi="Calibri Light" w:cs="Calibri Light"/>
          <w:sz w:val="22"/>
        </w:rPr>
      </w:pPr>
      <w:r w:rsidRPr="004212F5">
        <w:rPr>
          <w:rFonts w:ascii="Calibri Light" w:eastAsia="Arial" w:hAnsi="Calibri Light" w:cs="Calibri Light"/>
          <w:sz w:val="22"/>
        </w:rPr>
        <w:t xml:space="preserve">O </w:t>
      </w:r>
      <w:proofErr w:type="spellStart"/>
      <w:r w:rsidRPr="004212F5">
        <w:rPr>
          <w:rFonts w:ascii="Calibri Light" w:eastAsia="Arial" w:hAnsi="Calibri Light" w:cs="Calibri Light"/>
          <w:sz w:val="22"/>
        </w:rPr>
        <w:t>PgAgent</w:t>
      </w:r>
      <w:proofErr w:type="spellEnd"/>
      <w:r w:rsidRPr="004212F5">
        <w:rPr>
          <w:rFonts w:ascii="Calibri Light" w:eastAsia="Arial" w:hAnsi="Calibri Light" w:cs="Calibri Light"/>
          <w:sz w:val="22"/>
        </w:rPr>
        <w:t xml:space="preserve"> é um </w:t>
      </w:r>
      <w:proofErr w:type="spellStart"/>
      <w:r w:rsidRPr="004212F5">
        <w:rPr>
          <w:rFonts w:ascii="Calibri Light" w:eastAsia="Arial" w:hAnsi="Calibri Light" w:cs="Calibri Light"/>
          <w:sz w:val="22"/>
        </w:rPr>
        <w:t>agendador</w:t>
      </w:r>
      <w:proofErr w:type="spellEnd"/>
      <w:r w:rsidRPr="004212F5">
        <w:rPr>
          <w:rFonts w:ascii="Calibri Light" w:eastAsia="Arial" w:hAnsi="Calibri Light" w:cs="Calibri Light"/>
          <w:sz w:val="22"/>
        </w:rPr>
        <w:t xml:space="preserve"> de tarefas para o PostgreSQL, onde os Jobs podem ser criados e gerenciados a partir do </w:t>
      </w:r>
      <w:proofErr w:type="spellStart"/>
      <w:r w:rsidRPr="004212F5">
        <w:rPr>
          <w:rFonts w:ascii="Calibri Light" w:eastAsia="Arial" w:hAnsi="Calibri Light" w:cs="Calibri Light"/>
          <w:sz w:val="22"/>
        </w:rPr>
        <w:t>pgAdmin</w:t>
      </w:r>
      <w:proofErr w:type="spellEnd"/>
      <w:r w:rsidRPr="004212F5">
        <w:rPr>
          <w:rFonts w:ascii="Calibri Light" w:eastAsia="Arial" w:hAnsi="Calibri Light" w:cs="Calibri Light"/>
          <w:sz w:val="22"/>
        </w:rPr>
        <w:t>.</w:t>
      </w:r>
    </w:p>
    <w:p w14:paraId="12378387" w14:textId="77777777" w:rsidR="000920FF" w:rsidRPr="004212F5" w:rsidRDefault="000920FF" w:rsidP="004212F5">
      <w:pPr>
        <w:spacing w:after="120" w:line="240" w:lineRule="auto"/>
        <w:jc w:val="both"/>
        <w:rPr>
          <w:rFonts w:ascii="Calibri Light" w:eastAsia="Arial" w:hAnsi="Calibri Light" w:cs="Calibri Light"/>
          <w:sz w:val="22"/>
        </w:rPr>
      </w:pPr>
      <w:r w:rsidRPr="004212F5">
        <w:rPr>
          <w:rFonts w:ascii="Calibri Light" w:eastAsia="Arial" w:hAnsi="Calibri Light" w:cs="Calibri Light"/>
          <w:sz w:val="22"/>
        </w:rPr>
        <w:t>É possível criar tarefas complexas com diversos passos e agendamentos, executando tarefas no banco (SQL) ou no SO (</w:t>
      </w:r>
      <w:proofErr w:type="spellStart"/>
      <w:r w:rsidRPr="004212F5">
        <w:rPr>
          <w:rFonts w:ascii="Calibri Light" w:eastAsia="Arial" w:hAnsi="Calibri Light" w:cs="Calibri Light"/>
          <w:sz w:val="22"/>
        </w:rPr>
        <w:t>shell</w:t>
      </w:r>
      <w:proofErr w:type="spellEnd"/>
      <w:r w:rsidRPr="004212F5">
        <w:rPr>
          <w:rFonts w:ascii="Calibri Light" w:eastAsia="Arial" w:hAnsi="Calibri Light" w:cs="Calibri Light"/>
          <w:sz w:val="22"/>
        </w:rPr>
        <w:t>).</w:t>
      </w:r>
    </w:p>
    <w:p w14:paraId="5332C533" w14:textId="3BD7627C" w:rsidR="00696877" w:rsidRPr="00696877" w:rsidRDefault="00CF49B8" w:rsidP="004212F5">
      <w:pPr>
        <w:spacing w:after="120" w:line="240" w:lineRule="auto"/>
        <w:jc w:val="both"/>
        <w:rPr>
          <w:rFonts w:ascii="Arial Narrow" w:hAnsi="Arial Narrow"/>
          <w:b/>
          <w:color w:val="002060"/>
          <w:sz w:val="28"/>
          <w:szCs w:val="28"/>
        </w:rPr>
      </w:pPr>
      <w:hyperlink r:id="rId12" w:history="1">
        <w:r w:rsidR="00D7457E" w:rsidRPr="00982B4C">
          <w:rPr>
            <w:rStyle w:val="Hyperlink"/>
            <w:rFonts w:ascii="Calibri Light" w:eastAsia="Arial" w:hAnsi="Calibri Light" w:cs="Calibri Light"/>
            <w:b/>
            <w:bCs/>
            <w:sz w:val="22"/>
          </w:rPr>
          <w:t>https://www.pgadmin.org/docs/pgadmin4/latest/pgagent.html</w:t>
        </w:r>
      </w:hyperlink>
      <w:r w:rsidR="000920FF">
        <w:rPr>
          <w:rFonts w:ascii="Calibri Light" w:eastAsia="Arial" w:hAnsi="Calibri Light" w:cs="Calibri Light"/>
          <w:b/>
          <w:bCs/>
          <w:sz w:val="22"/>
        </w:rPr>
        <w:t xml:space="preserve"> </w:t>
      </w:r>
    </w:p>
    <w:sectPr w:rsidR="00696877" w:rsidRPr="00696877" w:rsidSect="007A3154">
      <w:headerReference w:type="even" r:id="rId13"/>
      <w:headerReference w:type="default" r:id="rId14"/>
      <w:footerReference w:type="default" r:id="rId15"/>
      <w:headerReference w:type="first" r:id="rId16"/>
      <w:footnotePr>
        <w:pos w:val="beneathText"/>
      </w:footnotePr>
      <w:pgSz w:w="11906" w:h="16838" w:code="9"/>
      <w:pgMar w:top="2381" w:right="794" w:bottom="1588" w:left="1134" w:header="794" w:footer="111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7A564" w14:textId="77777777" w:rsidR="00CF49B8" w:rsidRDefault="00CF49B8">
      <w:pPr>
        <w:spacing w:after="0" w:line="240" w:lineRule="auto"/>
      </w:pPr>
      <w:r>
        <w:separator/>
      </w:r>
    </w:p>
  </w:endnote>
  <w:endnote w:type="continuationSeparator" w:id="0">
    <w:p w14:paraId="036ECB65" w14:textId="77777777" w:rsidR="00CF49B8" w:rsidRDefault="00CF4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sGothic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nus">
    <w:altName w:val="Times New Roman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tter Gothic MT">
    <w:altName w:val="Lucida Sans Typewriter"/>
    <w:charset w:val="00"/>
    <w:family w:val="moder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C8B33" w14:textId="16011FD2" w:rsidR="004073FC" w:rsidRDefault="004073FC" w:rsidP="000B2650">
    <w:pPr>
      <w:pStyle w:val="Rodap"/>
      <w:ind w:left="-284"/>
    </w:pP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D7457E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05689" w14:textId="77777777" w:rsidR="00CF49B8" w:rsidRDefault="00CF49B8">
      <w:pPr>
        <w:spacing w:after="0" w:line="240" w:lineRule="auto"/>
      </w:pPr>
      <w:r>
        <w:separator/>
      </w:r>
    </w:p>
  </w:footnote>
  <w:footnote w:type="continuationSeparator" w:id="0">
    <w:p w14:paraId="3E1F980F" w14:textId="77777777" w:rsidR="00CF49B8" w:rsidRDefault="00CF49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058B6" w14:textId="77777777" w:rsidR="006A6D2C" w:rsidRDefault="00CF49B8">
    <w:pPr>
      <w:pStyle w:val="Cabealho"/>
    </w:pPr>
    <w:r>
      <w:rPr>
        <w:noProof/>
      </w:rPr>
      <w:pict w14:anchorId="124391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9719" o:spid="_x0000_s2058" type="#_x0000_t75" style="position:absolute;left:0;text-align:left;margin-left:0;margin-top:0;width:595.45pt;height:842.05pt;z-index:-251658240;mso-position-horizontal:center;mso-position-horizontal-relative:margin;mso-position-vertical:center;mso-position-vertical-relative:margin" o:allowincell="f">
          <v:imagedata r:id="rId1" o:title="esr-papel-timbrado-201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C1997" w14:textId="77777777" w:rsidR="004073FC" w:rsidRPr="000B2650" w:rsidRDefault="008D52F1" w:rsidP="006A6D2C">
    <w:pPr>
      <w:pStyle w:val="Cabealh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3ACC76" wp14:editId="7BC2ABAC">
              <wp:simplePos x="0" y="0"/>
              <wp:positionH relativeFrom="column">
                <wp:posOffset>4920615</wp:posOffset>
              </wp:positionH>
              <wp:positionV relativeFrom="paragraph">
                <wp:posOffset>118110</wp:posOffset>
              </wp:positionV>
              <wp:extent cx="1123950" cy="565150"/>
              <wp:effectExtent l="0" t="0" r="19050" b="25400"/>
              <wp:wrapNone/>
              <wp:docPr id="1" name="Retângulo Arredondad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23950" cy="56515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7E976BED" id="Retângulo Arredondado 1" o:spid="_x0000_s1026" style="position:absolute;margin-left:387.45pt;margin-top:9.3pt;width:88.5pt;height:4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" fillcolor="white [3212]" strokecolor="white [3212]" strokeweight="1pt">
              <v:stroke joinstyle="miter"/>
            </v:roundrect>
          </w:pict>
        </mc:Fallback>
      </mc:AlternateContent>
    </w:r>
    <w:r w:rsidR="00CF49B8">
      <w:rPr>
        <w:noProof/>
      </w:rPr>
      <w:pict w14:anchorId="7640D9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9720" o:spid="_x0000_s2059" type="#_x0000_t75" style="position:absolute;margin-left:-95.25pt;margin-top:-120.75pt;width:595.45pt;height:842.05pt;z-index:-251657216;mso-position-horizontal-relative:margin;mso-position-vertical-relative:margin" o:allowincell="f">
          <v:imagedata r:id="rId1" o:title="esr-papel-timbrado-2019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07187" w14:textId="77777777" w:rsidR="004073FC" w:rsidRDefault="00CF49B8">
    <w:pPr>
      <w:pStyle w:val="Cabealho"/>
    </w:pPr>
    <w:r>
      <w:rPr>
        <w:noProof/>
        <w:lang w:val="en-US" w:eastAsia="en-US"/>
      </w:rPr>
      <w:pict w14:anchorId="30E0F7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9718" o:spid="_x0000_s2057" type="#_x0000_t75" style="position:absolute;left:0;text-align:left;margin-left:0;margin-top:0;width:595.45pt;height:842.05pt;z-index:-251659264;mso-position-horizontal:center;mso-position-horizontal-relative:margin;mso-position-vertical:center;mso-position-vertical-relative:margin" o:allowincell="f">
          <v:imagedata r:id="rId1" o:title="esr-papel-timbrado-2019"/>
          <w10:wrap anchorx="margin" anchory="margin"/>
        </v:shape>
      </w:pict>
    </w:r>
    <w:r w:rsidR="004A3F03">
      <w:rPr>
        <w:noProof/>
      </w:rPr>
      <w:drawing>
        <wp:anchor distT="0" distB="0" distL="114300" distR="114300" simplePos="0" relativeHeight="251656192" behindDoc="0" locked="1" layoutInCell="1" allowOverlap="1" wp14:anchorId="4192DDF0" wp14:editId="3A59208C">
          <wp:simplePos x="0" y="0"/>
          <wp:positionH relativeFrom="column">
            <wp:posOffset>1827530</wp:posOffset>
          </wp:positionH>
          <wp:positionV relativeFrom="paragraph">
            <wp:posOffset>1895475</wp:posOffset>
          </wp:positionV>
          <wp:extent cx="2171065" cy="1261110"/>
          <wp:effectExtent l="0" t="0" r="0" b="0"/>
          <wp:wrapNone/>
          <wp:docPr id="4" name="Imagem 4" descr="esr-cp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sr-cpc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065" cy="1261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5.4pt;height:5.4pt" o:bullet="t">
        <v:imagedata r:id="rId1" o:title="bullet"/>
      </v:shape>
    </w:pict>
  </w:numPicBullet>
  <w:abstractNum w:abstractNumId="0" w15:restartNumberingAfterBreak="0">
    <w:nsid w:val="FFFFFF80"/>
    <w:multiLevelType w:val="singleLevel"/>
    <w:tmpl w:val="50D46FE2"/>
    <w:lvl w:ilvl="0">
      <w:start w:val="1"/>
      <w:numFmt w:val="bullet"/>
      <w:pStyle w:val="Commarcadores5"/>
      <w:lvlText w:val=""/>
      <w:lvlJc w:val="left"/>
      <w:pPr>
        <w:tabs>
          <w:tab w:val="num" w:pos="1985"/>
        </w:tabs>
        <w:ind w:left="1985" w:hanging="397"/>
      </w:pPr>
      <w:rPr>
        <w:rFonts w:ascii="Wingdings" w:hAnsi="Wingdings" w:hint="default"/>
        <w:color w:val="808080"/>
      </w:rPr>
    </w:lvl>
  </w:abstractNum>
  <w:abstractNum w:abstractNumId="1" w15:restartNumberingAfterBreak="0">
    <w:nsid w:val="FFFFFF81"/>
    <w:multiLevelType w:val="singleLevel"/>
    <w:tmpl w:val="3490CA04"/>
    <w:lvl w:ilvl="0">
      <w:start w:val="1"/>
      <w:numFmt w:val="bullet"/>
      <w:pStyle w:val="Commarcadores4"/>
      <w:lvlText w:val=""/>
      <w:lvlJc w:val="left"/>
      <w:pPr>
        <w:tabs>
          <w:tab w:val="num" w:pos="1588"/>
        </w:tabs>
        <w:ind w:left="1588" w:hanging="397"/>
      </w:pPr>
      <w:rPr>
        <w:rFonts w:ascii="Wingdings" w:hAnsi="Wingdings" w:hint="default"/>
        <w:color w:val="C0C0C0"/>
      </w:rPr>
    </w:lvl>
  </w:abstractNum>
  <w:abstractNum w:abstractNumId="2" w15:restartNumberingAfterBreak="0">
    <w:nsid w:val="FFFFFF82"/>
    <w:multiLevelType w:val="singleLevel"/>
    <w:tmpl w:val="569C3B50"/>
    <w:lvl w:ilvl="0">
      <w:start w:val="1"/>
      <w:numFmt w:val="bullet"/>
      <w:pStyle w:val="Commarcadores3"/>
      <w:lvlText w:val=""/>
      <w:lvlJc w:val="left"/>
      <w:pPr>
        <w:tabs>
          <w:tab w:val="num" w:pos="1191"/>
        </w:tabs>
        <w:ind w:left="1191" w:hanging="397"/>
      </w:pPr>
      <w:rPr>
        <w:rFonts w:ascii="Wingdings" w:hAnsi="Wingdings" w:hint="default"/>
        <w:color w:val="808080"/>
      </w:rPr>
    </w:lvl>
  </w:abstractNum>
  <w:abstractNum w:abstractNumId="3" w15:restartNumberingAfterBreak="0">
    <w:nsid w:val="FFFFFF83"/>
    <w:multiLevelType w:val="singleLevel"/>
    <w:tmpl w:val="A1805932"/>
    <w:lvl w:ilvl="0">
      <w:start w:val="1"/>
      <w:numFmt w:val="bullet"/>
      <w:pStyle w:val="Commarcadores2"/>
      <w:lvlText w:val=""/>
      <w:lvlJc w:val="left"/>
      <w:pPr>
        <w:tabs>
          <w:tab w:val="num" w:pos="794"/>
        </w:tabs>
        <w:ind w:left="794" w:hanging="397"/>
      </w:pPr>
      <w:rPr>
        <w:rFonts w:ascii="Wingdings" w:hAnsi="Wingdings" w:hint="default"/>
        <w:color w:val="C0C0C0"/>
      </w:rPr>
    </w:lvl>
  </w:abstractNum>
  <w:abstractNum w:abstractNumId="4" w15:restartNumberingAfterBreak="0">
    <w:nsid w:val="05B81123"/>
    <w:multiLevelType w:val="hybridMultilevel"/>
    <w:tmpl w:val="184802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E0F62"/>
    <w:multiLevelType w:val="hybridMultilevel"/>
    <w:tmpl w:val="87847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26E72"/>
    <w:multiLevelType w:val="hybridMultilevel"/>
    <w:tmpl w:val="BA8C33EC"/>
    <w:lvl w:ilvl="0" w:tplc="0416000D">
      <w:start w:val="1"/>
      <w:numFmt w:val="bullet"/>
      <w:lvlText w:val=""/>
      <w:lvlJc w:val="left"/>
      <w:pPr>
        <w:ind w:left="70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7" w15:restartNumberingAfterBreak="0">
    <w:nsid w:val="2036727F"/>
    <w:multiLevelType w:val="hybridMultilevel"/>
    <w:tmpl w:val="7D06BD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4C46B2"/>
    <w:multiLevelType w:val="hybridMultilevel"/>
    <w:tmpl w:val="E27425E0"/>
    <w:lvl w:ilvl="0" w:tplc="08C83C32">
      <w:start w:val="1"/>
      <w:numFmt w:val="bullet"/>
      <w:pStyle w:val="Commarcadore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D8631A"/>
    <w:multiLevelType w:val="hybridMultilevel"/>
    <w:tmpl w:val="C074CE2E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4B31380"/>
    <w:multiLevelType w:val="hybridMultilevel"/>
    <w:tmpl w:val="A4E46D6E"/>
    <w:lvl w:ilvl="0" w:tplc="CFA20CD4">
      <w:numFmt w:val="bullet"/>
      <w:lvlText w:val="•"/>
      <w:lvlJc w:val="left"/>
      <w:pPr>
        <w:ind w:left="756" w:hanging="396"/>
      </w:pPr>
      <w:rPr>
        <w:rFonts w:ascii="Calibri Light" w:eastAsia="Arial" w:hAnsi="Calibri Light" w:cs="Calibri Light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423180"/>
    <w:multiLevelType w:val="hybridMultilevel"/>
    <w:tmpl w:val="65CA88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D631AA"/>
    <w:multiLevelType w:val="multilevel"/>
    <w:tmpl w:val="49688580"/>
    <w:styleLink w:val="111111"/>
    <w:lvl w:ilvl="0">
      <w:start w:val="1"/>
      <w:numFmt w:val="decimal"/>
      <w:pStyle w:val="Numerada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pStyle w:val="Numerada2"/>
      <w:lvlText w:val="%1.%2."/>
      <w:lvlJc w:val="left"/>
      <w:pPr>
        <w:tabs>
          <w:tab w:val="num" w:pos="1021"/>
        </w:tabs>
        <w:ind w:left="1021" w:hanging="624"/>
      </w:pPr>
      <w:rPr>
        <w:rFonts w:hint="default"/>
      </w:rPr>
    </w:lvl>
    <w:lvl w:ilvl="2">
      <w:start w:val="1"/>
      <w:numFmt w:val="decimal"/>
      <w:pStyle w:val="Numerada3"/>
      <w:lvlText w:val="%1.%2.%3."/>
      <w:lvlJc w:val="left"/>
      <w:pPr>
        <w:tabs>
          <w:tab w:val="num" w:pos="1588"/>
        </w:tabs>
        <w:ind w:left="1588" w:hanging="794"/>
      </w:pPr>
      <w:rPr>
        <w:rFonts w:hint="default"/>
      </w:rPr>
    </w:lvl>
    <w:lvl w:ilvl="3">
      <w:start w:val="1"/>
      <w:numFmt w:val="decimal"/>
      <w:pStyle w:val="Numerada4"/>
      <w:lvlText w:val="%1.%2.%3.%4."/>
      <w:lvlJc w:val="left"/>
      <w:pPr>
        <w:tabs>
          <w:tab w:val="num" w:pos="2268"/>
        </w:tabs>
        <w:ind w:left="2268" w:hanging="1077"/>
      </w:pPr>
      <w:rPr>
        <w:rFonts w:hint="default"/>
      </w:rPr>
    </w:lvl>
    <w:lvl w:ilvl="4">
      <w:start w:val="1"/>
      <w:numFmt w:val="decimal"/>
      <w:pStyle w:val="Numerada5"/>
      <w:lvlText w:val="%1.%2.%3.%4.%5."/>
      <w:lvlJc w:val="left"/>
      <w:pPr>
        <w:tabs>
          <w:tab w:val="num" w:pos="2722"/>
        </w:tabs>
        <w:ind w:left="2722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81"/>
        </w:tabs>
        <w:ind w:left="2381" w:hanging="3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12"/>
  </w:num>
  <w:num w:numId="6">
    <w:abstractNumId w:val="8"/>
  </w:num>
  <w:num w:numId="7">
    <w:abstractNumId w:val="6"/>
  </w:num>
  <w:num w:numId="8">
    <w:abstractNumId w:val="11"/>
  </w:num>
  <w:num w:numId="9">
    <w:abstractNumId w:val="9"/>
  </w:num>
  <w:num w:numId="10">
    <w:abstractNumId w:val="4"/>
  </w:num>
  <w:num w:numId="11">
    <w:abstractNumId w:val="7"/>
  </w:num>
  <w:num w:numId="12">
    <w:abstractNumId w:val="5"/>
  </w:num>
  <w:num w:numId="13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1" w:dllVersion="513" w:checkStyle="1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60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BAF"/>
    <w:rsid w:val="0000214A"/>
    <w:rsid w:val="00004C33"/>
    <w:rsid w:val="00011DFB"/>
    <w:rsid w:val="000240DE"/>
    <w:rsid w:val="00031B85"/>
    <w:rsid w:val="00032789"/>
    <w:rsid w:val="00033207"/>
    <w:rsid w:val="000450FF"/>
    <w:rsid w:val="00045D58"/>
    <w:rsid w:val="0005288E"/>
    <w:rsid w:val="000605A3"/>
    <w:rsid w:val="00063DCF"/>
    <w:rsid w:val="00073DF9"/>
    <w:rsid w:val="00074039"/>
    <w:rsid w:val="000763EF"/>
    <w:rsid w:val="00085745"/>
    <w:rsid w:val="0009064F"/>
    <w:rsid w:val="000920FF"/>
    <w:rsid w:val="00096732"/>
    <w:rsid w:val="000A0F07"/>
    <w:rsid w:val="000A5719"/>
    <w:rsid w:val="000B2650"/>
    <w:rsid w:val="000B4813"/>
    <w:rsid w:val="000B5D20"/>
    <w:rsid w:val="000B69A4"/>
    <w:rsid w:val="000B76F2"/>
    <w:rsid w:val="000B7CF7"/>
    <w:rsid w:val="000C0A5F"/>
    <w:rsid w:val="000C0AD6"/>
    <w:rsid w:val="000D116C"/>
    <w:rsid w:val="000D58CE"/>
    <w:rsid w:val="000E068E"/>
    <w:rsid w:val="000E541F"/>
    <w:rsid w:val="000E6F69"/>
    <w:rsid w:val="000F0FCC"/>
    <w:rsid w:val="000F6200"/>
    <w:rsid w:val="000F713B"/>
    <w:rsid w:val="001024D6"/>
    <w:rsid w:val="001060BA"/>
    <w:rsid w:val="00115CE9"/>
    <w:rsid w:val="001216FB"/>
    <w:rsid w:val="00125928"/>
    <w:rsid w:val="00126875"/>
    <w:rsid w:val="00127D17"/>
    <w:rsid w:val="001310FE"/>
    <w:rsid w:val="0013205B"/>
    <w:rsid w:val="001432A6"/>
    <w:rsid w:val="0014469B"/>
    <w:rsid w:val="00151908"/>
    <w:rsid w:val="00151B28"/>
    <w:rsid w:val="00153775"/>
    <w:rsid w:val="00161761"/>
    <w:rsid w:val="001640B1"/>
    <w:rsid w:val="00165244"/>
    <w:rsid w:val="001732A9"/>
    <w:rsid w:val="00175DB9"/>
    <w:rsid w:val="001803B3"/>
    <w:rsid w:val="001A0987"/>
    <w:rsid w:val="001A156F"/>
    <w:rsid w:val="001A24B8"/>
    <w:rsid w:val="001A419F"/>
    <w:rsid w:val="001A5CED"/>
    <w:rsid w:val="001B5655"/>
    <w:rsid w:val="001B695F"/>
    <w:rsid w:val="001B7E2B"/>
    <w:rsid w:val="001C004E"/>
    <w:rsid w:val="001C5731"/>
    <w:rsid w:val="001E0368"/>
    <w:rsid w:val="001E547F"/>
    <w:rsid w:val="001E7256"/>
    <w:rsid w:val="0021131A"/>
    <w:rsid w:val="00211330"/>
    <w:rsid w:val="00216123"/>
    <w:rsid w:val="0022763C"/>
    <w:rsid w:val="002335EF"/>
    <w:rsid w:val="002339DB"/>
    <w:rsid w:val="00240FF4"/>
    <w:rsid w:val="00241C30"/>
    <w:rsid w:val="00243E07"/>
    <w:rsid w:val="0024437F"/>
    <w:rsid w:val="00250E54"/>
    <w:rsid w:val="0025128A"/>
    <w:rsid w:val="002541DF"/>
    <w:rsid w:val="00265267"/>
    <w:rsid w:val="00265375"/>
    <w:rsid w:val="00266DDF"/>
    <w:rsid w:val="00275D15"/>
    <w:rsid w:val="00277D2D"/>
    <w:rsid w:val="002874FE"/>
    <w:rsid w:val="0029429B"/>
    <w:rsid w:val="002A2FF2"/>
    <w:rsid w:val="002A4BBD"/>
    <w:rsid w:val="002A4E30"/>
    <w:rsid w:val="002A6DF5"/>
    <w:rsid w:val="002A75B8"/>
    <w:rsid w:val="002A7A4D"/>
    <w:rsid w:val="002B3480"/>
    <w:rsid w:val="002E4760"/>
    <w:rsid w:val="002E7013"/>
    <w:rsid w:val="002F19FA"/>
    <w:rsid w:val="002F504C"/>
    <w:rsid w:val="003005FB"/>
    <w:rsid w:val="00301B51"/>
    <w:rsid w:val="0030257F"/>
    <w:rsid w:val="003176A9"/>
    <w:rsid w:val="00320DB3"/>
    <w:rsid w:val="00333042"/>
    <w:rsid w:val="00333C1B"/>
    <w:rsid w:val="00337266"/>
    <w:rsid w:val="00337FAF"/>
    <w:rsid w:val="0034653C"/>
    <w:rsid w:val="003472C0"/>
    <w:rsid w:val="00350569"/>
    <w:rsid w:val="003511EB"/>
    <w:rsid w:val="00351B89"/>
    <w:rsid w:val="0035529B"/>
    <w:rsid w:val="0035664E"/>
    <w:rsid w:val="00356C00"/>
    <w:rsid w:val="003603F6"/>
    <w:rsid w:val="0036188F"/>
    <w:rsid w:val="0036714A"/>
    <w:rsid w:val="003865DB"/>
    <w:rsid w:val="00386F5B"/>
    <w:rsid w:val="00397765"/>
    <w:rsid w:val="003A7567"/>
    <w:rsid w:val="003B75BE"/>
    <w:rsid w:val="003C1BF0"/>
    <w:rsid w:val="003C277E"/>
    <w:rsid w:val="003C4540"/>
    <w:rsid w:val="003D59A8"/>
    <w:rsid w:val="003D7233"/>
    <w:rsid w:val="003F0330"/>
    <w:rsid w:val="003F1208"/>
    <w:rsid w:val="003F5F8A"/>
    <w:rsid w:val="0040287E"/>
    <w:rsid w:val="00404607"/>
    <w:rsid w:val="0040608A"/>
    <w:rsid w:val="00406C47"/>
    <w:rsid w:val="004073FC"/>
    <w:rsid w:val="00407BF2"/>
    <w:rsid w:val="00410CC8"/>
    <w:rsid w:val="004212F5"/>
    <w:rsid w:val="004319EF"/>
    <w:rsid w:val="0043748F"/>
    <w:rsid w:val="00442CC7"/>
    <w:rsid w:val="00456051"/>
    <w:rsid w:val="004604AD"/>
    <w:rsid w:val="004622A9"/>
    <w:rsid w:val="00474093"/>
    <w:rsid w:val="0047426B"/>
    <w:rsid w:val="004806E4"/>
    <w:rsid w:val="00482D70"/>
    <w:rsid w:val="004861E5"/>
    <w:rsid w:val="0049173F"/>
    <w:rsid w:val="004920B6"/>
    <w:rsid w:val="00496497"/>
    <w:rsid w:val="004A2581"/>
    <w:rsid w:val="004A3F03"/>
    <w:rsid w:val="004B4B76"/>
    <w:rsid w:val="004C1052"/>
    <w:rsid w:val="004C5ABD"/>
    <w:rsid w:val="004C6239"/>
    <w:rsid w:val="004D1913"/>
    <w:rsid w:val="004E41F7"/>
    <w:rsid w:val="004E50A8"/>
    <w:rsid w:val="004E79ED"/>
    <w:rsid w:val="004F2E84"/>
    <w:rsid w:val="004F4A9B"/>
    <w:rsid w:val="005000FE"/>
    <w:rsid w:val="00500762"/>
    <w:rsid w:val="005028E8"/>
    <w:rsid w:val="00503B97"/>
    <w:rsid w:val="00507152"/>
    <w:rsid w:val="0051133F"/>
    <w:rsid w:val="005114E3"/>
    <w:rsid w:val="0051255D"/>
    <w:rsid w:val="005142E8"/>
    <w:rsid w:val="005143FB"/>
    <w:rsid w:val="00514F50"/>
    <w:rsid w:val="005210E9"/>
    <w:rsid w:val="00522279"/>
    <w:rsid w:val="00522E1B"/>
    <w:rsid w:val="00527DD1"/>
    <w:rsid w:val="00530682"/>
    <w:rsid w:val="00541DA1"/>
    <w:rsid w:val="00542CC9"/>
    <w:rsid w:val="00543A55"/>
    <w:rsid w:val="0054562D"/>
    <w:rsid w:val="005465C2"/>
    <w:rsid w:val="0054777E"/>
    <w:rsid w:val="00547D7F"/>
    <w:rsid w:val="00555B6B"/>
    <w:rsid w:val="0056159F"/>
    <w:rsid w:val="00562F8D"/>
    <w:rsid w:val="005635EF"/>
    <w:rsid w:val="0056433B"/>
    <w:rsid w:val="00567950"/>
    <w:rsid w:val="00577BDA"/>
    <w:rsid w:val="0058413D"/>
    <w:rsid w:val="00591465"/>
    <w:rsid w:val="005A07D1"/>
    <w:rsid w:val="005A5F05"/>
    <w:rsid w:val="005A71D4"/>
    <w:rsid w:val="005B08B8"/>
    <w:rsid w:val="005B5311"/>
    <w:rsid w:val="005B5D00"/>
    <w:rsid w:val="005E3B75"/>
    <w:rsid w:val="005E63F6"/>
    <w:rsid w:val="005F06FF"/>
    <w:rsid w:val="005F7446"/>
    <w:rsid w:val="006044A4"/>
    <w:rsid w:val="0060472A"/>
    <w:rsid w:val="00604EBE"/>
    <w:rsid w:val="006215A3"/>
    <w:rsid w:val="00621C96"/>
    <w:rsid w:val="006249A0"/>
    <w:rsid w:val="00626626"/>
    <w:rsid w:val="006271B3"/>
    <w:rsid w:val="006318E3"/>
    <w:rsid w:val="00636A1A"/>
    <w:rsid w:val="00636F8C"/>
    <w:rsid w:val="006453E8"/>
    <w:rsid w:val="0064562D"/>
    <w:rsid w:val="00653026"/>
    <w:rsid w:val="00666BE9"/>
    <w:rsid w:val="0067325F"/>
    <w:rsid w:val="00674F96"/>
    <w:rsid w:val="0068010E"/>
    <w:rsid w:val="00681276"/>
    <w:rsid w:val="006863AC"/>
    <w:rsid w:val="006864F6"/>
    <w:rsid w:val="006953DB"/>
    <w:rsid w:val="00696877"/>
    <w:rsid w:val="006A4992"/>
    <w:rsid w:val="006A4AAB"/>
    <w:rsid w:val="006A6D2C"/>
    <w:rsid w:val="006B027D"/>
    <w:rsid w:val="006B1C42"/>
    <w:rsid w:val="006B2AA1"/>
    <w:rsid w:val="006B3057"/>
    <w:rsid w:val="006D52D2"/>
    <w:rsid w:val="006E1927"/>
    <w:rsid w:val="006E5EBB"/>
    <w:rsid w:val="006F07C9"/>
    <w:rsid w:val="006F1442"/>
    <w:rsid w:val="006F6138"/>
    <w:rsid w:val="007003BA"/>
    <w:rsid w:val="007040CB"/>
    <w:rsid w:val="007120E1"/>
    <w:rsid w:val="00713B31"/>
    <w:rsid w:val="007153D8"/>
    <w:rsid w:val="00716703"/>
    <w:rsid w:val="0072626B"/>
    <w:rsid w:val="00726B60"/>
    <w:rsid w:val="00727D70"/>
    <w:rsid w:val="00736D3A"/>
    <w:rsid w:val="00737C6F"/>
    <w:rsid w:val="0074017D"/>
    <w:rsid w:val="00740581"/>
    <w:rsid w:val="00740858"/>
    <w:rsid w:val="00742C2E"/>
    <w:rsid w:val="007506A1"/>
    <w:rsid w:val="00753114"/>
    <w:rsid w:val="0075392F"/>
    <w:rsid w:val="0076011E"/>
    <w:rsid w:val="00761E11"/>
    <w:rsid w:val="007733BA"/>
    <w:rsid w:val="00775668"/>
    <w:rsid w:val="00776021"/>
    <w:rsid w:val="0077624E"/>
    <w:rsid w:val="00776EC3"/>
    <w:rsid w:val="007776E2"/>
    <w:rsid w:val="00777A01"/>
    <w:rsid w:val="007832D1"/>
    <w:rsid w:val="00786766"/>
    <w:rsid w:val="00787E77"/>
    <w:rsid w:val="0079285F"/>
    <w:rsid w:val="00796DFF"/>
    <w:rsid w:val="007A3154"/>
    <w:rsid w:val="007A71AD"/>
    <w:rsid w:val="007B4AA9"/>
    <w:rsid w:val="007B7D7C"/>
    <w:rsid w:val="007C5C42"/>
    <w:rsid w:val="007E02A5"/>
    <w:rsid w:val="007E0321"/>
    <w:rsid w:val="007E47AB"/>
    <w:rsid w:val="007E52E8"/>
    <w:rsid w:val="007F1AF4"/>
    <w:rsid w:val="007F3814"/>
    <w:rsid w:val="007F7A42"/>
    <w:rsid w:val="00800ED3"/>
    <w:rsid w:val="00802B61"/>
    <w:rsid w:val="00802D74"/>
    <w:rsid w:val="00807035"/>
    <w:rsid w:val="00813134"/>
    <w:rsid w:val="00813C1B"/>
    <w:rsid w:val="0082720A"/>
    <w:rsid w:val="00831491"/>
    <w:rsid w:val="00833283"/>
    <w:rsid w:val="008336AF"/>
    <w:rsid w:val="00836BA5"/>
    <w:rsid w:val="00844C7B"/>
    <w:rsid w:val="00847653"/>
    <w:rsid w:val="008532C6"/>
    <w:rsid w:val="00855221"/>
    <w:rsid w:val="00861E18"/>
    <w:rsid w:val="00861F5E"/>
    <w:rsid w:val="0087167D"/>
    <w:rsid w:val="00880012"/>
    <w:rsid w:val="00880FCF"/>
    <w:rsid w:val="00881781"/>
    <w:rsid w:val="008945AD"/>
    <w:rsid w:val="008947AA"/>
    <w:rsid w:val="00895CF0"/>
    <w:rsid w:val="008A036D"/>
    <w:rsid w:val="008B0115"/>
    <w:rsid w:val="008B1CA4"/>
    <w:rsid w:val="008B36A2"/>
    <w:rsid w:val="008B6091"/>
    <w:rsid w:val="008B6225"/>
    <w:rsid w:val="008C4489"/>
    <w:rsid w:val="008D050E"/>
    <w:rsid w:val="008D52F1"/>
    <w:rsid w:val="008E4105"/>
    <w:rsid w:val="008F1FA0"/>
    <w:rsid w:val="008F631D"/>
    <w:rsid w:val="008F6FCD"/>
    <w:rsid w:val="009026D0"/>
    <w:rsid w:val="00902DB6"/>
    <w:rsid w:val="00904DF6"/>
    <w:rsid w:val="00905576"/>
    <w:rsid w:val="00905ABE"/>
    <w:rsid w:val="009077F2"/>
    <w:rsid w:val="00913112"/>
    <w:rsid w:val="00921EA4"/>
    <w:rsid w:val="009254B5"/>
    <w:rsid w:val="00932889"/>
    <w:rsid w:val="009346F0"/>
    <w:rsid w:val="0093526D"/>
    <w:rsid w:val="0093743D"/>
    <w:rsid w:val="00937AB9"/>
    <w:rsid w:val="009419C0"/>
    <w:rsid w:val="00957601"/>
    <w:rsid w:val="0096296B"/>
    <w:rsid w:val="00965F21"/>
    <w:rsid w:val="0097550D"/>
    <w:rsid w:val="0099213F"/>
    <w:rsid w:val="009A532F"/>
    <w:rsid w:val="009B217D"/>
    <w:rsid w:val="009C4466"/>
    <w:rsid w:val="009C6CC7"/>
    <w:rsid w:val="009D73E1"/>
    <w:rsid w:val="009E37FB"/>
    <w:rsid w:val="009E3D27"/>
    <w:rsid w:val="009E4C36"/>
    <w:rsid w:val="009E78C8"/>
    <w:rsid w:val="009F2E79"/>
    <w:rsid w:val="009F62D4"/>
    <w:rsid w:val="00A00A5E"/>
    <w:rsid w:val="00A05419"/>
    <w:rsid w:val="00A0593F"/>
    <w:rsid w:val="00A11400"/>
    <w:rsid w:val="00A141C1"/>
    <w:rsid w:val="00A26B2B"/>
    <w:rsid w:val="00A445B4"/>
    <w:rsid w:val="00A46C68"/>
    <w:rsid w:val="00A50D3A"/>
    <w:rsid w:val="00A5111D"/>
    <w:rsid w:val="00A54719"/>
    <w:rsid w:val="00A57ADD"/>
    <w:rsid w:val="00A70BAF"/>
    <w:rsid w:val="00A73236"/>
    <w:rsid w:val="00AA2814"/>
    <w:rsid w:val="00AA2927"/>
    <w:rsid w:val="00AA4185"/>
    <w:rsid w:val="00AA78F4"/>
    <w:rsid w:val="00AB4596"/>
    <w:rsid w:val="00AD1CB8"/>
    <w:rsid w:val="00AD1EBC"/>
    <w:rsid w:val="00AE16C7"/>
    <w:rsid w:val="00AE1C6C"/>
    <w:rsid w:val="00AE33FC"/>
    <w:rsid w:val="00AF3040"/>
    <w:rsid w:val="00AF3C97"/>
    <w:rsid w:val="00B031A5"/>
    <w:rsid w:val="00B03F7B"/>
    <w:rsid w:val="00B05D0F"/>
    <w:rsid w:val="00B13B83"/>
    <w:rsid w:val="00B25AAF"/>
    <w:rsid w:val="00B36935"/>
    <w:rsid w:val="00B45D2B"/>
    <w:rsid w:val="00B47FC7"/>
    <w:rsid w:val="00B50318"/>
    <w:rsid w:val="00B543F7"/>
    <w:rsid w:val="00B60214"/>
    <w:rsid w:val="00B67917"/>
    <w:rsid w:val="00B71C43"/>
    <w:rsid w:val="00B723EE"/>
    <w:rsid w:val="00B731CE"/>
    <w:rsid w:val="00B734A9"/>
    <w:rsid w:val="00B80028"/>
    <w:rsid w:val="00B870C2"/>
    <w:rsid w:val="00B902B6"/>
    <w:rsid w:val="00B95393"/>
    <w:rsid w:val="00BA33CA"/>
    <w:rsid w:val="00BA7158"/>
    <w:rsid w:val="00BB2CD2"/>
    <w:rsid w:val="00BB3044"/>
    <w:rsid w:val="00BB58D1"/>
    <w:rsid w:val="00BB60BC"/>
    <w:rsid w:val="00BC0C0F"/>
    <w:rsid w:val="00BC48E8"/>
    <w:rsid w:val="00BC7E5C"/>
    <w:rsid w:val="00BD6CE8"/>
    <w:rsid w:val="00BE094F"/>
    <w:rsid w:val="00BE7918"/>
    <w:rsid w:val="00BF171D"/>
    <w:rsid w:val="00BF3CF8"/>
    <w:rsid w:val="00BF4EFA"/>
    <w:rsid w:val="00C00463"/>
    <w:rsid w:val="00C006DB"/>
    <w:rsid w:val="00C03177"/>
    <w:rsid w:val="00C06DD5"/>
    <w:rsid w:val="00C1023A"/>
    <w:rsid w:val="00C16006"/>
    <w:rsid w:val="00C1676E"/>
    <w:rsid w:val="00C1724C"/>
    <w:rsid w:val="00C21BB5"/>
    <w:rsid w:val="00C272BD"/>
    <w:rsid w:val="00C3079B"/>
    <w:rsid w:val="00C46B13"/>
    <w:rsid w:val="00C54242"/>
    <w:rsid w:val="00C7133F"/>
    <w:rsid w:val="00C71D33"/>
    <w:rsid w:val="00C75835"/>
    <w:rsid w:val="00C85552"/>
    <w:rsid w:val="00C85E3C"/>
    <w:rsid w:val="00C865FA"/>
    <w:rsid w:val="00C92239"/>
    <w:rsid w:val="00CA4ED7"/>
    <w:rsid w:val="00CB0175"/>
    <w:rsid w:val="00CB11EC"/>
    <w:rsid w:val="00CB1FCC"/>
    <w:rsid w:val="00CB3B0B"/>
    <w:rsid w:val="00CB5908"/>
    <w:rsid w:val="00CB74BD"/>
    <w:rsid w:val="00CC2347"/>
    <w:rsid w:val="00CC3590"/>
    <w:rsid w:val="00CC56A3"/>
    <w:rsid w:val="00CC69C9"/>
    <w:rsid w:val="00CD29F8"/>
    <w:rsid w:val="00CF3994"/>
    <w:rsid w:val="00CF39D4"/>
    <w:rsid w:val="00CF39ED"/>
    <w:rsid w:val="00CF49B8"/>
    <w:rsid w:val="00CF6C6E"/>
    <w:rsid w:val="00CF7EA6"/>
    <w:rsid w:val="00D00F24"/>
    <w:rsid w:val="00D06087"/>
    <w:rsid w:val="00D138EC"/>
    <w:rsid w:val="00D14849"/>
    <w:rsid w:val="00D21101"/>
    <w:rsid w:val="00D23F12"/>
    <w:rsid w:val="00D267B8"/>
    <w:rsid w:val="00D32D91"/>
    <w:rsid w:val="00D33D2F"/>
    <w:rsid w:val="00D3475F"/>
    <w:rsid w:val="00D36CDA"/>
    <w:rsid w:val="00D50696"/>
    <w:rsid w:val="00D52F89"/>
    <w:rsid w:val="00D545D8"/>
    <w:rsid w:val="00D63F39"/>
    <w:rsid w:val="00D70AC2"/>
    <w:rsid w:val="00D7275F"/>
    <w:rsid w:val="00D72AE2"/>
    <w:rsid w:val="00D735D7"/>
    <w:rsid w:val="00D7457E"/>
    <w:rsid w:val="00D7606B"/>
    <w:rsid w:val="00D84613"/>
    <w:rsid w:val="00D84784"/>
    <w:rsid w:val="00D861E5"/>
    <w:rsid w:val="00D87217"/>
    <w:rsid w:val="00D924FC"/>
    <w:rsid w:val="00D932FE"/>
    <w:rsid w:val="00DA5307"/>
    <w:rsid w:val="00DB10DE"/>
    <w:rsid w:val="00DB1E6C"/>
    <w:rsid w:val="00DB291B"/>
    <w:rsid w:val="00DC0223"/>
    <w:rsid w:val="00DC7EC1"/>
    <w:rsid w:val="00DD35D0"/>
    <w:rsid w:val="00DD60BA"/>
    <w:rsid w:val="00DE1053"/>
    <w:rsid w:val="00DE15EC"/>
    <w:rsid w:val="00DE187B"/>
    <w:rsid w:val="00DE437A"/>
    <w:rsid w:val="00DE4688"/>
    <w:rsid w:val="00DE700B"/>
    <w:rsid w:val="00DF43BC"/>
    <w:rsid w:val="00DF69BA"/>
    <w:rsid w:val="00DF7E8B"/>
    <w:rsid w:val="00E00DB7"/>
    <w:rsid w:val="00E01FE3"/>
    <w:rsid w:val="00E03452"/>
    <w:rsid w:val="00E03B8A"/>
    <w:rsid w:val="00E06A2E"/>
    <w:rsid w:val="00E1175B"/>
    <w:rsid w:val="00E12409"/>
    <w:rsid w:val="00E134E6"/>
    <w:rsid w:val="00E149A0"/>
    <w:rsid w:val="00E14C1B"/>
    <w:rsid w:val="00E202C1"/>
    <w:rsid w:val="00E22AEE"/>
    <w:rsid w:val="00E23038"/>
    <w:rsid w:val="00E3220E"/>
    <w:rsid w:val="00E3716C"/>
    <w:rsid w:val="00E37A04"/>
    <w:rsid w:val="00E5151E"/>
    <w:rsid w:val="00E52B07"/>
    <w:rsid w:val="00E54039"/>
    <w:rsid w:val="00E54529"/>
    <w:rsid w:val="00E61E59"/>
    <w:rsid w:val="00E6200D"/>
    <w:rsid w:val="00E802F3"/>
    <w:rsid w:val="00E967EE"/>
    <w:rsid w:val="00E96CC3"/>
    <w:rsid w:val="00E97198"/>
    <w:rsid w:val="00EA02AB"/>
    <w:rsid w:val="00EA12E7"/>
    <w:rsid w:val="00EA77B6"/>
    <w:rsid w:val="00EC4E58"/>
    <w:rsid w:val="00ED75E9"/>
    <w:rsid w:val="00EE535F"/>
    <w:rsid w:val="00EE5BCD"/>
    <w:rsid w:val="00EF3AF0"/>
    <w:rsid w:val="00EF62CB"/>
    <w:rsid w:val="00F009F6"/>
    <w:rsid w:val="00F11DA4"/>
    <w:rsid w:val="00F13CAB"/>
    <w:rsid w:val="00F14CAD"/>
    <w:rsid w:val="00F1657B"/>
    <w:rsid w:val="00F17045"/>
    <w:rsid w:val="00F22C2C"/>
    <w:rsid w:val="00F31886"/>
    <w:rsid w:val="00F46D07"/>
    <w:rsid w:val="00F53C0E"/>
    <w:rsid w:val="00F55206"/>
    <w:rsid w:val="00F608CB"/>
    <w:rsid w:val="00F67949"/>
    <w:rsid w:val="00F700A4"/>
    <w:rsid w:val="00F736C7"/>
    <w:rsid w:val="00F737D9"/>
    <w:rsid w:val="00F764FA"/>
    <w:rsid w:val="00F773D3"/>
    <w:rsid w:val="00F821B2"/>
    <w:rsid w:val="00F838F9"/>
    <w:rsid w:val="00F8686B"/>
    <w:rsid w:val="00F91729"/>
    <w:rsid w:val="00F92263"/>
    <w:rsid w:val="00F956A3"/>
    <w:rsid w:val="00F972A4"/>
    <w:rsid w:val="00FA3259"/>
    <w:rsid w:val="00FA3B4A"/>
    <w:rsid w:val="00FA5800"/>
    <w:rsid w:val="00FA6D0D"/>
    <w:rsid w:val="00FB1FE7"/>
    <w:rsid w:val="00FB2FB1"/>
    <w:rsid w:val="00FB3C15"/>
    <w:rsid w:val="00FB454E"/>
    <w:rsid w:val="00FB4988"/>
    <w:rsid w:val="00FC1930"/>
    <w:rsid w:val="00FC496E"/>
    <w:rsid w:val="00FC6A15"/>
    <w:rsid w:val="00FD23AD"/>
    <w:rsid w:val="00FD4EAE"/>
    <w:rsid w:val="00FD773C"/>
    <w:rsid w:val="00FF1793"/>
    <w:rsid w:val="00FF25DC"/>
    <w:rsid w:val="00FF64EF"/>
    <w:rsid w:val="00FF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,"/>
  <w:listSeparator w:val=";"/>
  <w14:docId w14:val="762823DB"/>
  <w15:chartTrackingRefBased/>
  <w15:docId w15:val="{7AA3A393-1CED-4A50-95BF-AD17D6BF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3B3"/>
    <w:pPr>
      <w:tabs>
        <w:tab w:val="left" w:pos="397"/>
        <w:tab w:val="left" w:pos="794"/>
        <w:tab w:val="left" w:pos="1191"/>
        <w:tab w:val="left" w:pos="1588"/>
        <w:tab w:val="left" w:pos="1985"/>
        <w:tab w:val="left" w:pos="2381"/>
      </w:tabs>
      <w:spacing w:after="160" w:line="360" w:lineRule="auto"/>
    </w:pPr>
    <w:rPr>
      <w:rFonts w:ascii="NewsGothic" w:eastAsia="Lucida Sans Unicode" w:hAnsi="NewsGothic"/>
      <w:spacing w:val="4"/>
      <w:szCs w:val="22"/>
    </w:rPr>
  </w:style>
  <w:style w:type="paragraph" w:styleId="Ttulo1">
    <w:name w:val="heading 1"/>
    <w:basedOn w:val="Normal"/>
    <w:next w:val="Normal"/>
    <w:qFormat/>
    <w:rsid w:val="0072626B"/>
    <w:pPr>
      <w:keepNext/>
      <w:spacing w:before="640"/>
      <w:outlineLvl w:val="0"/>
    </w:pPr>
    <w:rPr>
      <w:rFonts w:ascii="Venus" w:hAnsi="Venus" w:cs="Arial"/>
      <w:b/>
      <w:bCs/>
      <w:kern w:val="32"/>
      <w:sz w:val="32"/>
      <w:szCs w:val="28"/>
    </w:rPr>
  </w:style>
  <w:style w:type="paragraph" w:styleId="Ttulo2">
    <w:name w:val="heading 2"/>
    <w:basedOn w:val="Ttulo1"/>
    <w:next w:val="Normal"/>
    <w:qFormat/>
    <w:rsid w:val="005635EF"/>
    <w:pPr>
      <w:spacing w:before="320"/>
      <w:outlineLvl w:val="1"/>
    </w:pPr>
    <w:rPr>
      <w:b w:val="0"/>
      <w:bCs w:val="0"/>
      <w:iCs/>
    </w:rPr>
  </w:style>
  <w:style w:type="paragraph" w:styleId="Ttulo3">
    <w:name w:val="heading 3"/>
    <w:basedOn w:val="Ttulo1"/>
    <w:next w:val="Normal"/>
    <w:qFormat/>
    <w:rsid w:val="002A7A4D"/>
    <w:pPr>
      <w:spacing w:before="240" w:after="80"/>
      <w:outlineLvl w:val="2"/>
    </w:pPr>
    <w:rPr>
      <w:rFonts w:ascii="NewsGothic" w:hAnsi="NewsGothic"/>
      <w:bCs w:val="0"/>
      <w:sz w:val="24"/>
      <w:szCs w:val="26"/>
    </w:rPr>
  </w:style>
  <w:style w:type="paragraph" w:styleId="Ttulo4">
    <w:name w:val="heading 4"/>
    <w:basedOn w:val="Ttulo3"/>
    <w:next w:val="Normal"/>
    <w:qFormat/>
    <w:rsid w:val="0096296B"/>
    <w:pPr>
      <w:outlineLvl w:val="3"/>
    </w:pPr>
    <w:rPr>
      <w:b w:val="0"/>
      <w:bCs/>
      <w:szCs w:val="28"/>
    </w:rPr>
  </w:style>
  <w:style w:type="paragraph" w:styleId="Ttulo5">
    <w:name w:val="heading 5"/>
    <w:basedOn w:val="Ttulo4"/>
    <w:next w:val="Normal"/>
    <w:qFormat/>
    <w:rsid w:val="006953DB"/>
    <w:pPr>
      <w:outlineLvl w:val="4"/>
    </w:pPr>
    <w:rPr>
      <w:b/>
      <w:bCs w:val="0"/>
      <w:iCs/>
      <w:sz w:val="20"/>
      <w:szCs w:val="26"/>
    </w:rPr>
  </w:style>
  <w:style w:type="paragraph" w:styleId="Ttulo6">
    <w:name w:val="heading 6"/>
    <w:basedOn w:val="Ttulo5"/>
    <w:next w:val="Normal"/>
    <w:qFormat/>
    <w:rsid w:val="006953DB"/>
    <w:pPr>
      <w:outlineLvl w:val="5"/>
    </w:pPr>
    <w:rPr>
      <w:b w:val="0"/>
      <w:bCs/>
    </w:rPr>
  </w:style>
  <w:style w:type="paragraph" w:styleId="Ttulo7">
    <w:name w:val="heading 7"/>
    <w:basedOn w:val="Ttulo6"/>
    <w:next w:val="Normal"/>
    <w:qFormat/>
    <w:rsid w:val="006953DB"/>
    <w:pPr>
      <w:ind w:left="397"/>
      <w:outlineLvl w:val="6"/>
    </w:pPr>
    <w:rPr>
      <w:b/>
      <w:szCs w:val="24"/>
    </w:rPr>
  </w:style>
  <w:style w:type="paragraph" w:styleId="Ttulo8">
    <w:name w:val="heading 8"/>
    <w:basedOn w:val="Ttulo7"/>
    <w:next w:val="Normal"/>
    <w:qFormat/>
    <w:rsid w:val="006953DB"/>
    <w:pPr>
      <w:outlineLvl w:val="7"/>
    </w:pPr>
    <w:rPr>
      <w:b w:val="0"/>
      <w:iCs w:val="0"/>
    </w:rPr>
  </w:style>
  <w:style w:type="paragraph" w:styleId="Ttulo9">
    <w:name w:val="heading 9"/>
    <w:basedOn w:val="Ttulo8"/>
    <w:next w:val="Normal"/>
    <w:qFormat/>
    <w:rsid w:val="006953DB"/>
    <w:pPr>
      <w:outlineLvl w:val="8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F700A4"/>
  </w:style>
  <w:style w:type="paragraph" w:styleId="Lista2">
    <w:name w:val="List 2"/>
    <w:basedOn w:val="Commarcadores2"/>
    <w:rsid w:val="00786766"/>
  </w:style>
  <w:style w:type="paragraph" w:styleId="Lista">
    <w:name w:val="List"/>
    <w:basedOn w:val="Commarcadores"/>
    <w:rPr>
      <w:rFonts w:cs="Tahoma"/>
    </w:rPr>
  </w:style>
  <w:style w:type="paragraph" w:styleId="Cabealho">
    <w:name w:val="header"/>
    <w:basedOn w:val="Normal"/>
    <w:rsid w:val="00E22AEE"/>
    <w:pPr>
      <w:suppressLineNumbers/>
      <w:tabs>
        <w:tab w:val="center" w:pos="4818"/>
        <w:tab w:val="right" w:pos="9637"/>
      </w:tabs>
      <w:spacing w:after="40" w:line="240" w:lineRule="auto"/>
      <w:ind w:left="7088"/>
    </w:pPr>
    <w:rPr>
      <w:color w:val="808080"/>
      <w:sz w:val="16"/>
      <w:szCs w:val="18"/>
    </w:rPr>
  </w:style>
  <w:style w:type="paragraph" w:styleId="Rodap">
    <w:name w:val="footer"/>
    <w:basedOn w:val="Normal"/>
    <w:rsid w:val="002F19FA"/>
    <w:pPr>
      <w:suppressLineNumbers/>
      <w:pBdr>
        <w:top w:val="single" w:sz="2" w:space="4" w:color="auto"/>
      </w:pBdr>
      <w:tabs>
        <w:tab w:val="clear" w:pos="397"/>
        <w:tab w:val="clear" w:pos="794"/>
        <w:tab w:val="clear" w:pos="1191"/>
        <w:tab w:val="clear" w:pos="1588"/>
        <w:tab w:val="clear" w:pos="1985"/>
        <w:tab w:val="clear" w:pos="2381"/>
        <w:tab w:val="right" w:pos="9072"/>
      </w:tabs>
      <w:spacing w:before="28" w:after="0"/>
    </w:pPr>
    <w:rPr>
      <w:sz w:val="18"/>
    </w:rPr>
  </w:style>
  <w:style w:type="paragraph" w:customStyle="1" w:styleId="TableContents">
    <w:name w:val="Table Contents"/>
    <w:basedOn w:val="Corpodetexto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Cs w:val="20"/>
    </w:rPr>
  </w:style>
  <w:style w:type="paragraph" w:styleId="Textodenotaderodap">
    <w:name w:val="footnote text"/>
    <w:basedOn w:val="Normal"/>
    <w:rsid w:val="006B027D"/>
    <w:pPr>
      <w:suppressLineNumbers/>
      <w:ind w:left="283" w:hanging="283"/>
    </w:pPr>
    <w:rPr>
      <w:szCs w:val="20"/>
    </w:rPr>
  </w:style>
  <w:style w:type="paragraph" w:styleId="Textodenotadefim">
    <w:name w:val="endnote text"/>
    <w:basedOn w:val="Normal"/>
    <w:pPr>
      <w:suppressLineNumbers/>
      <w:ind w:left="283" w:hanging="283"/>
    </w:pPr>
    <w:rPr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Ttulo">
    <w:name w:val="Title"/>
    <w:aliases w:val="Título inicial"/>
    <w:basedOn w:val="Ttulo1"/>
    <w:next w:val="Subttulo"/>
    <w:qFormat/>
    <w:rsid w:val="009C6CC7"/>
    <w:pPr>
      <w:spacing w:before="3175"/>
      <w:ind w:left="3175"/>
    </w:pPr>
    <w:rPr>
      <w:szCs w:val="36"/>
    </w:rPr>
  </w:style>
  <w:style w:type="paragraph" w:styleId="Subttulo">
    <w:name w:val="Subtitle"/>
    <w:basedOn w:val="Ttulo"/>
    <w:next w:val="Corpodetexto"/>
    <w:qFormat/>
    <w:rsid w:val="00266DDF"/>
    <w:pPr>
      <w:spacing w:before="0" w:after="80"/>
    </w:pPr>
    <w:rPr>
      <w:b w:val="0"/>
      <w:iCs/>
      <w:sz w:val="20"/>
      <w:szCs w:val="28"/>
    </w:rPr>
  </w:style>
  <w:style w:type="paragraph" w:customStyle="1" w:styleId="Sinopse">
    <w:name w:val="Sinopse"/>
    <w:basedOn w:val="Normal"/>
    <w:rsid w:val="00DE15EC"/>
    <w:pPr>
      <w:spacing w:before="800"/>
      <w:ind w:left="3175"/>
    </w:pPr>
  </w:style>
  <w:style w:type="paragraph" w:styleId="Sumrio1">
    <w:name w:val="toc 1"/>
    <w:basedOn w:val="Normal"/>
    <w:next w:val="Normal"/>
    <w:rsid w:val="00D267B8"/>
    <w:pPr>
      <w:tabs>
        <w:tab w:val="clear" w:pos="397"/>
        <w:tab w:val="clear" w:pos="794"/>
        <w:tab w:val="clear" w:pos="1191"/>
        <w:tab w:val="clear" w:pos="1588"/>
        <w:tab w:val="clear" w:pos="1985"/>
        <w:tab w:val="clear" w:pos="2381"/>
        <w:tab w:val="right" w:pos="6804"/>
      </w:tabs>
      <w:spacing w:before="40" w:after="0"/>
    </w:pPr>
  </w:style>
  <w:style w:type="character" w:styleId="Nmerodepgina">
    <w:name w:val="page number"/>
    <w:basedOn w:val="Fontepargpadro"/>
    <w:rsid w:val="002F19FA"/>
  </w:style>
  <w:style w:type="character" w:styleId="Hyperlink">
    <w:name w:val="Hyperlink"/>
    <w:rsid w:val="00DA5307"/>
    <w:rPr>
      <w:color w:val="000080"/>
      <w:u w:val="single"/>
    </w:rPr>
  </w:style>
  <w:style w:type="character" w:styleId="HiperlinkVisitado">
    <w:name w:val="FollowedHyperlink"/>
    <w:rsid w:val="00DA5307"/>
    <w:rPr>
      <w:color w:val="660066"/>
      <w:u w:val="single"/>
    </w:rPr>
  </w:style>
  <w:style w:type="paragraph" w:customStyle="1" w:styleId="Nota">
    <w:name w:val="Nota"/>
    <w:basedOn w:val="Normal"/>
    <w:rsid w:val="00C1023A"/>
    <w:pPr>
      <w:pBdr>
        <w:top w:val="single" w:sz="4" w:space="4" w:color="999999"/>
        <w:left w:val="single" w:sz="4" w:space="4" w:color="999999"/>
        <w:bottom w:val="single" w:sz="4" w:space="1" w:color="999999"/>
        <w:right w:val="single" w:sz="4" w:space="4" w:color="999999"/>
      </w:pBdr>
      <w:shd w:val="clear" w:color="auto" w:fill="E6E6E6"/>
    </w:pPr>
  </w:style>
  <w:style w:type="paragraph" w:styleId="Numerada">
    <w:name w:val="List Number"/>
    <w:basedOn w:val="Normal"/>
    <w:link w:val="NumeradaChar"/>
    <w:rsid w:val="002335EF"/>
    <w:pPr>
      <w:numPr>
        <w:numId w:val="5"/>
      </w:numPr>
    </w:pPr>
  </w:style>
  <w:style w:type="numbering" w:styleId="111111">
    <w:name w:val="Outline List 2"/>
    <w:basedOn w:val="Semlista"/>
    <w:rsid w:val="002335EF"/>
    <w:pPr>
      <w:numPr>
        <w:numId w:val="5"/>
      </w:numPr>
    </w:pPr>
  </w:style>
  <w:style w:type="paragraph" w:styleId="Commarcadores">
    <w:name w:val="List Bullet"/>
    <w:basedOn w:val="Normal"/>
    <w:rsid w:val="001A156F"/>
    <w:pPr>
      <w:numPr>
        <w:numId w:val="6"/>
      </w:numPr>
    </w:pPr>
  </w:style>
  <w:style w:type="paragraph" w:styleId="Numerada2">
    <w:name w:val="List Number 2"/>
    <w:basedOn w:val="Normal"/>
    <w:rsid w:val="002335EF"/>
    <w:pPr>
      <w:numPr>
        <w:ilvl w:val="1"/>
        <w:numId w:val="5"/>
      </w:numPr>
      <w:tabs>
        <w:tab w:val="clear" w:pos="397"/>
        <w:tab w:val="clear" w:pos="794"/>
      </w:tabs>
    </w:pPr>
  </w:style>
  <w:style w:type="paragraph" w:styleId="Numerada3">
    <w:name w:val="List Number 3"/>
    <w:basedOn w:val="Normal"/>
    <w:rsid w:val="002335EF"/>
    <w:pPr>
      <w:numPr>
        <w:ilvl w:val="2"/>
        <w:numId w:val="5"/>
      </w:numPr>
      <w:tabs>
        <w:tab w:val="clear" w:pos="397"/>
        <w:tab w:val="clear" w:pos="1191"/>
      </w:tabs>
    </w:pPr>
  </w:style>
  <w:style w:type="paragraph" w:styleId="Numerada4">
    <w:name w:val="List Number 4"/>
    <w:basedOn w:val="Normal"/>
    <w:rsid w:val="002335EF"/>
    <w:pPr>
      <w:numPr>
        <w:ilvl w:val="3"/>
        <w:numId w:val="5"/>
      </w:numPr>
      <w:tabs>
        <w:tab w:val="clear" w:pos="397"/>
        <w:tab w:val="clear" w:pos="794"/>
        <w:tab w:val="clear" w:pos="1191"/>
        <w:tab w:val="clear" w:pos="1588"/>
        <w:tab w:val="clear" w:pos="1985"/>
        <w:tab w:val="clear" w:pos="2268"/>
        <w:tab w:val="left" w:pos="2155"/>
      </w:tabs>
    </w:pPr>
  </w:style>
  <w:style w:type="paragraph" w:styleId="Numerada5">
    <w:name w:val="List Number 5"/>
    <w:basedOn w:val="Normal"/>
    <w:rsid w:val="002335EF"/>
    <w:pPr>
      <w:numPr>
        <w:ilvl w:val="4"/>
        <w:numId w:val="5"/>
      </w:numPr>
      <w:tabs>
        <w:tab w:val="clear" w:pos="397"/>
        <w:tab w:val="clear" w:pos="1985"/>
      </w:tabs>
    </w:pPr>
  </w:style>
  <w:style w:type="paragraph" w:styleId="Commarcadores2">
    <w:name w:val="List Bullet 2"/>
    <w:basedOn w:val="Commarcadores"/>
    <w:rsid w:val="001A156F"/>
    <w:pPr>
      <w:numPr>
        <w:numId w:val="1"/>
      </w:numPr>
    </w:pPr>
  </w:style>
  <w:style w:type="paragraph" w:styleId="Commarcadores3">
    <w:name w:val="List Bullet 3"/>
    <w:basedOn w:val="Commarcadores"/>
    <w:rsid w:val="001A156F"/>
    <w:pPr>
      <w:numPr>
        <w:numId w:val="2"/>
      </w:numPr>
    </w:pPr>
  </w:style>
  <w:style w:type="paragraph" w:styleId="Commarcadores4">
    <w:name w:val="List Bullet 4"/>
    <w:basedOn w:val="Commarcadores"/>
    <w:rsid w:val="007B4AA9"/>
    <w:pPr>
      <w:numPr>
        <w:numId w:val="3"/>
      </w:numPr>
      <w:tabs>
        <w:tab w:val="clear" w:pos="1191"/>
      </w:tabs>
    </w:pPr>
  </w:style>
  <w:style w:type="paragraph" w:styleId="Commarcadores5">
    <w:name w:val="List Bullet 5"/>
    <w:basedOn w:val="Commarcadores"/>
    <w:rsid w:val="007B4AA9"/>
    <w:pPr>
      <w:numPr>
        <w:numId w:val="4"/>
      </w:numPr>
    </w:pPr>
  </w:style>
  <w:style w:type="paragraph" w:styleId="Cabealhodamensagem">
    <w:name w:val="Message Header"/>
    <w:basedOn w:val="Normal"/>
    <w:rsid w:val="007B4AA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397" w:hanging="397"/>
    </w:pPr>
    <w:rPr>
      <w:rFonts w:cs="Arial"/>
      <w:szCs w:val="24"/>
    </w:rPr>
  </w:style>
  <w:style w:type="character" w:styleId="CdigoHTML">
    <w:name w:val="HTML Code"/>
    <w:rsid w:val="007B4AA9"/>
    <w:rPr>
      <w:rFonts w:ascii="Letter Gothic MT" w:hAnsi="Letter Gothic MT" w:cs="Courier New"/>
      <w:sz w:val="20"/>
      <w:szCs w:val="20"/>
    </w:rPr>
  </w:style>
  <w:style w:type="paragraph" w:styleId="Corpodetexto2">
    <w:name w:val="Body Text 2"/>
    <w:basedOn w:val="Normal"/>
    <w:rsid w:val="00F700A4"/>
    <w:pPr>
      <w:ind w:left="397"/>
    </w:pPr>
  </w:style>
  <w:style w:type="paragraph" w:styleId="Corpodetexto3">
    <w:name w:val="Body Text 3"/>
    <w:basedOn w:val="Normal"/>
    <w:rsid w:val="00F700A4"/>
    <w:pPr>
      <w:ind w:left="794"/>
    </w:pPr>
    <w:rPr>
      <w:szCs w:val="16"/>
    </w:rPr>
  </w:style>
  <w:style w:type="paragraph" w:styleId="Lista3">
    <w:name w:val="List 3"/>
    <w:basedOn w:val="Commarcadores3"/>
    <w:rsid w:val="00786766"/>
  </w:style>
  <w:style w:type="paragraph" w:styleId="Lista4">
    <w:name w:val="List 4"/>
    <w:basedOn w:val="Commarcadores4"/>
    <w:rsid w:val="00786766"/>
  </w:style>
  <w:style w:type="paragraph" w:styleId="Lista5">
    <w:name w:val="List 5"/>
    <w:basedOn w:val="Commarcadores5"/>
    <w:rsid w:val="00786766"/>
  </w:style>
  <w:style w:type="paragraph" w:styleId="Listadecontinuao">
    <w:name w:val="List Continue"/>
    <w:basedOn w:val="Corpodetexto2"/>
    <w:rsid w:val="00B05D0F"/>
  </w:style>
  <w:style w:type="paragraph" w:styleId="Listadecontinuao2">
    <w:name w:val="List Continue 2"/>
    <w:basedOn w:val="Corpodetexto3"/>
    <w:rsid w:val="00B05D0F"/>
  </w:style>
  <w:style w:type="character" w:styleId="MquinadeescreverHTML">
    <w:name w:val="HTML Typewriter"/>
    <w:rsid w:val="00B05D0F"/>
    <w:rPr>
      <w:rFonts w:ascii="Letter Gothic MT" w:hAnsi="Letter Gothic MT" w:cs="Courier New"/>
      <w:sz w:val="20"/>
      <w:szCs w:val="20"/>
    </w:rPr>
  </w:style>
  <w:style w:type="paragraph" w:styleId="NormalWeb">
    <w:name w:val="Normal (Web)"/>
    <w:basedOn w:val="Normal"/>
    <w:rsid w:val="00B05D0F"/>
    <w:rPr>
      <w:szCs w:val="24"/>
    </w:rPr>
  </w:style>
  <w:style w:type="paragraph" w:styleId="Pr-formataoHTML">
    <w:name w:val="HTML Preformatted"/>
    <w:basedOn w:val="Normal"/>
    <w:rsid w:val="00B05D0F"/>
    <w:rPr>
      <w:rFonts w:ascii="Letter Gothic MT" w:hAnsi="Letter Gothic MT" w:cs="Courier New"/>
      <w:szCs w:val="20"/>
    </w:rPr>
  </w:style>
  <w:style w:type="character" w:styleId="VarivelHTML">
    <w:name w:val="HTML Variable"/>
    <w:rsid w:val="00B05D0F"/>
    <w:rPr>
      <w:i/>
      <w:iCs/>
    </w:rPr>
  </w:style>
  <w:style w:type="table" w:styleId="Tabelaclssica1">
    <w:name w:val="Table Classic 1"/>
    <w:basedOn w:val="Tabelanormal"/>
    <w:rsid w:val="005E3B75"/>
    <w:pPr>
      <w:tabs>
        <w:tab w:val="left" w:pos="397"/>
        <w:tab w:val="left" w:pos="794"/>
        <w:tab w:val="left" w:pos="1191"/>
        <w:tab w:val="left" w:pos="1588"/>
        <w:tab w:val="left" w:pos="1985"/>
        <w:tab w:val="left" w:pos="2381"/>
      </w:tabs>
      <w:spacing w:before="40"/>
    </w:pPr>
    <w:rPr>
      <w:rFonts w:ascii="NewsGothic" w:hAnsi="NewsGothic"/>
    </w:rPr>
    <w:tblPr>
      <w:tblStyleRowBandSize w:val="1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999999"/>
      </w:tblBorders>
      <w:tblCellMar>
        <w:left w:w="113" w:type="dxa"/>
      </w:tblCellMar>
    </w:tblPr>
    <w:tcPr>
      <w:shd w:val="clear" w:color="auto" w:fill="E6E6E6"/>
    </w:tcPr>
    <w:tblStylePr w:type="firstRow">
      <w:rPr>
        <w:b/>
        <w:i w:val="0"/>
        <w:iCs/>
        <w:color w:val="808080"/>
      </w:rPr>
      <w:tblPr/>
      <w:trPr>
        <w:tblHeader/>
      </w:trPr>
      <w:tcPr>
        <w:tcBorders>
          <w:top w:val="single" w:sz="4" w:space="0" w:color="808080"/>
          <w:left w:val="single" w:sz="4" w:space="0" w:color="808080"/>
          <w:bottom w:val="single" w:sz="12" w:space="0" w:color="808080"/>
          <w:right w:val="single" w:sz="4" w:space="0" w:color="808080"/>
          <w:insideH w:val="nil"/>
          <w:insideV w:val="nil"/>
          <w:tl2br w:val="nil"/>
          <w:tr2bl w:val="nil"/>
        </w:tcBorders>
        <w:shd w:val="clear" w:color="auto" w:fill="F3F3F3"/>
      </w:tcPr>
    </w:tblStylePr>
    <w:tblStylePr w:type="lastRow">
      <w:rPr>
        <w:color w:val="auto"/>
      </w:rPr>
      <w:tblPr/>
      <w:tcPr>
        <w:tcBorders>
          <w:top w:val="single" w:sz="4" w:space="0" w:color="999999"/>
        </w:tcBorders>
        <w:shd w:val="clear" w:color="auto" w:fill="E6E6E6"/>
      </w:tcPr>
    </w:tblStylePr>
    <w:tblStylePr w:type="firstCol">
      <w:tblPr/>
      <w:tcPr>
        <w:tcBorders>
          <w:top w:val="nil"/>
          <w:left w:val="single" w:sz="4" w:space="0" w:color="808080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 w:val="0"/>
        <w:bCs/>
      </w:rPr>
      <w:tblPr/>
      <w:tcPr>
        <w:tcBorders>
          <w:top w:val="nil"/>
          <w:left w:val="single" w:sz="4" w:space="0" w:color="808080"/>
          <w:bottom w:val="single" w:sz="4" w:space="0" w:color="808080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character" w:customStyle="1" w:styleId="NumeradaChar">
    <w:name w:val="Numerada Char"/>
    <w:link w:val="Numerada"/>
    <w:rsid w:val="008A036D"/>
    <w:rPr>
      <w:rFonts w:ascii="NewsGothic" w:eastAsia="Lucida Sans Unicode" w:hAnsi="NewsGothic"/>
      <w:spacing w:val="4"/>
      <w:szCs w:val="22"/>
    </w:rPr>
  </w:style>
  <w:style w:type="table" w:styleId="Tabelaclssica2">
    <w:name w:val="Table Classic 2"/>
    <w:basedOn w:val="Tabelaclssica1"/>
    <w:rsid w:val="005E3B75"/>
    <w:tblPr/>
    <w:tcPr>
      <w:shd w:val="clear" w:color="auto" w:fill="E6E6E6"/>
    </w:tcPr>
    <w:tblStylePr w:type="firstRow">
      <w:rPr>
        <w:b w:val="0"/>
        <w:i w:val="0"/>
        <w:iCs/>
        <w:color w:val="auto"/>
      </w:rPr>
      <w:tblPr/>
      <w:trPr>
        <w:tblHeader/>
      </w:trPr>
      <w:tcPr>
        <w:tcBorders>
          <w:top w:val="single" w:sz="4" w:space="0" w:color="808080"/>
          <w:left w:val="single" w:sz="4" w:space="0" w:color="C0C0C0"/>
          <w:bottom w:val="single" w:sz="4" w:space="0" w:color="999999"/>
          <w:right w:val="single" w:sz="4" w:space="0" w:color="808080"/>
          <w:insideH w:val="nil"/>
          <w:insideV w:val="nil"/>
          <w:tl2br w:val="nil"/>
          <w:tr2bl w:val="nil"/>
        </w:tcBorders>
        <w:shd w:val="clear" w:color="800080" w:fill="E6E6E6"/>
      </w:tcPr>
    </w:tblStylePr>
    <w:tblStylePr w:type="lastRow">
      <w:rPr>
        <w:color w:val="auto"/>
      </w:rPr>
      <w:tblPr/>
      <w:tcPr>
        <w:tcBorders>
          <w:top w:val="nil"/>
        </w:tcBorders>
        <w:shd w:val="clear" w:color="auto" w:fill="E6E6E6"/>
      </w:tcPr>
    </w:tblStylePr>
    <w:tblStylePr w:type="firstCol">
      <w:rPr>
        <w:b/>
        <w:bCs/>
        <w:color w:val="808080"/>
      </w:rPr>
      <w:tblPr/>
      <w:tcPr>
        <w:tcBorders>
          <w:top w:val="single" w:sz="4" w:space="0" w:color="999999"/>
          <w:left w:val="single" w:sz="4" w:space="0" w:color="808080"/>
          <w:bottom w:val="single" w:sz="4" w:space="0" w:color="808080"/>
          <w:right w:val="nil"/>
          <w:insideH w:val="nil"/>
          <w:insideV w:val="nil"/>
          <w:tl2br w:val="nil"/>
          <w:tr2bl w:val="nil"/>
        </w:tcBorders>
        <w:shd w:val="clear" w:color="C0C0C0" w:fill="F3F3F3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color w:val="808080"/>
      </w:rPr>
      <w:tblPr/>
      <w:tcPr>
        <w:tcBorders>
          <w:top w:val="single" w:sz="4" w:space="0" w:color="808080"/>
          <w:left w:val="single" w:sz="4" w:space="0" w:color="808080"/>
          <w:bottom w:val="single" w:sz="4" w:space="0" w:color="999999"/>
          <w:right w:val="nil"/>
          <w:insideH w:val="nil"/>
          <w:insideV w:val="nil"/>
          <w:tl2br w:val="nil"/>
          <w:tr2bl w:val="nil"/>
        </w:tcBorders>
        <w:shd w:val="clear" w:color="800080" w:fill="F3F3F3"/>
      </w:tcPr>
    </w:tblStylePr>
    <w:tblStylePr w:type="swCell">
      <w:rPr>
        <w:b/>
        <w:bCs/>
        <w:color w:val="808080"/>
      </w:rPr>
      <w:tblPr/>
      <w:tcPr>
        <w:tcBorders>
          <w:top w:val="single" w:sz="4" w:space="0" w:color="999999"/>
          <w:left w:val="single" w:sz="4" w:space="0" w:color="808080"/>
          <w:bottom w:val="single" w:sz="4" w:space="0" w:color="808080"/>
          <w:right w:val="nil"/>
          <w:insideH w:val="nil"/>
          <w:insideV w:val="nil"/>
          <w:tl2br w:val="nil"/>
          <w:tr2bl w:val="nil"/>
        </w:tcBorders>
        <w:shd w:val="clear" w:color="auto" w:fill="F3F3F3"/>
      </w:tcPr>
    </w:tblStylePr>
  </w:style>
  <w:style w:type="paragraph" w:styleId="Sumrio2">
    <w:name w:val="toc 2"/>
    <w:basedOn w:val="Sumrio1"/>
    <w:next w:val="Normal"/>
    <w:semiHidden/>
    <w:rsid w:val="00D267B8"/>
    <w:pPr>
      <w:ind w:left="200"/>
    </w:pPr>
  </w:style>
  <w:style w:type="paragraph" w:styleId="Sumrio3">
    <w:name w:val="toc 3"/>
    <w:basedOn w:val="Sumrio2"/>
    <w:next w:val="Normal"/>
    <w:semiHidden/>
    <w:rsid w:val="00D267B8"/>
    <w:pPr>
      <w:ind w:left="397"/>
    </w:pPr>
  </w:style>
  <w:style w:type="paragraph" w:styleId="Sumrio4">
    <w:name w:val="toc 4"/>
    <w:basedOn w:val="Sumrio3"/>
    <w:next w:val="Normal"/>
    <w:semiHidden/>
    <w:rsid w:val="002A7A4D"/>
    <w:pPr>
      <w:ind w:left="595"/>
    </w:pPr>
  </w:style>
  <w:style w:type="paragraph" w:styleId="Sumrio5">
    <w:name w:val="toc 5"/>
    <w:basedOn w:val="Sumrio4"/>
    <w:next w:val="Normal"/>
    <w:semiHidden/>
    <w:rsid w:val="002A7A4D"/>
    <w:pPr>
      <w:ind w:left="794"/>
    </w:pPr>
  </w:style>
  <w:style w:type="paragraph" w:styleId="Sumrio6">
    <w:name w:val="toc 6"/>
    <w:basedOn w:val="Sumrio5"/>
    <w:next w:val="Normal"/>
    <w:semiHidden/>
    <w:rsid w:val="002A7A4D"/>
    <w:pPr>
      <w:ind w:left="992"/>
    </w:pPr>
  </w:style>
  <w:style w:type="character" w:styleId="Refdecomentrio">
    <w:name w:val="annotation reference"/>
    <w:rsid w:val="004C6239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4C6239"/>
    <w:pPr>
      <w:tabs>
        <w:tab w:val="clear" w:pos="397"/>
        <w:tab w:val="clear" w:pos="794"/>
        <w:tab w:val="clear" w:pos="1191"/>
        <w:tab w:val="clear" w:pos="1588"/>
        <w:tab w:val="clear" w:pos="1985"/>
        <w:tab w:val="clear" w:pos="2381"/>
      </w:tabs>
      <w:spacing w:after="0" w:line="240" w:lineRule="auto"/>
    </w:pPr>
    <w:rPr>
      <w:rFonts w:ascii="Times New Roman" w:eastAsia="Times New Roman" w:hAnsi="Times New Roman"/>
      <w:spacing w:val="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4C6239"/>
  </w:style>
  <w:style w:type="paragraph" w:styleId="Textodebalo">
    <w:name w:val="Balloon Text"/>
    <w:basedOn w:val="Normal"/>
    <w:link w:val="TextodebaloChar"/>
    <w:uiPriority w:val="99"/>
    <w:semiHidden/>
    <w:unhideWhenUsed/>
    <w:rsid w:val="004C6239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4C6239"/>
    <w:rPr>
      <w:rFonts w:ascii="Tahoma" w:eastAsia="Lucida Sans Unicode" w:hAnsi="Tahoma" w:cs="Tahoma"/>
      <w:spacing w:val="4"/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13C1B"/>
    <w:pPr>
      <w:tabs>
        <w:tab w:val="left" w:pos="397"/>
        <w:tab w:val="left" w:pos="794"/>
        <w:tab w:val="left" w:pos="1191"/>
        <w:tab w:val="left" w:pos="1588"/>
        <w:tab w:val="left" w:pos="1985"/>
        <w:tab w:val="left" w:pos="2381"/>
      </w:tabs>
      <w:spacing w:after="160" w:line="360" w:lineRule="auto"/>
    </w:pPr>
    <w:rPr>
      <w:rFonts w:ascii="NewsGothic" w:eastAsia="Lucida Sans Unicode" w:hAnsi="NewsGothic"/>
      <w:b/>
      <w:bCs/>
      <w:spacing w:val="4"/>
      <w:lang w:val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813C1B"/>
    <w:rPr>
      <w:rFonts w:ascii="NewsGothic" w:eastAsia="Lucida Sans Unicode" w:hAnsi="NewsGothic"/>
      <w:b/>
      <w:bCs/>
      <w:spacing w:val="4"/>
    </w:rPr>
  </w:style>
  <w:style w:type="paragraph" w:styleId="PargrafodaLista">
    <w:name w:val="List Paragraph"/>
    <w:basedOn w:val="Normal"/>
    <w:uiPriority w:val="34"/>
    <w:qFormat/>
    <w:rsid w:val="005A07D1"/>
    <w:pPr>
      <w:tabs>
        <w:tab w:val="clear" w:pos="397"/>
        <w:tab w:val="clear" w:pos="794"/>
        <w:tab w:val="clear" w:pos="1191"/>
        <w:tab w:val="clear" w:pos="1588"/>
        <w:tab w:val="clear" w:pos="1985"/>
        <w:tab w:val="clear" w:pos="2381"/>
      </w:tabs>
      <w:spacing w:line="259" w:lineRule="auto"/>
      <w:ind w:left="720"/>
      <w:contextualSpacing/>
    </w:pPr>
    <w:rPr>
      <w:rFonts w:asciiTheme="minorHAnsi" w:eastAsiaTheme="minorHAnsi" w:hAnsiTheme="minorHAnsi" w:cstheme="minorBidi"/>
      <w:spacing w:val="0"/>
      <w:sz w:val="22"/>
      <w:lang w:eastAsia="en-US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B69A4"/>
    <w:rPr>
      <w:color w:val="605E5C"/>
      <w:shd w:val="clear" w:color="auto" w:fill="E1DFDD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D932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8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pgadmin.org/docs/pgadmin4/latest/pgagent.ht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postgresql.org/docs/current/static/runtime-config-replication.htm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odelos_escola\esr-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7DDADC5C38D044882C1CFD5443B763" ma:contentTypeVersion="13" ma:contentTypeDescription="Crie um novo documento." ma:contentTypeScope="" ma:versionID="c2d3b4bf6c5dd614a73da24fe49d459e">
  <xsd:schema xmlns:xsd="http://www.w3.org/2001/XMLSchema" xmlns:xs="http://www.w3.org/2001/XMLSchema" xmlns:p="http://schemas.microsoft.com/office/2006/metadata/properties" xmlns:ns3="6c4ef579-a57c-4700-8f68-ebbf14e08597" xmlns:ns4="231e32da-15ce-4be2-ada9-b4166117fe5b" targetNamespace="http://schemas.microsoft.com/office/2006/metadata/properties" ma:root="true" ma:fieldsID="d82aa26a4b9080624c0ce85e2f33b00b" ns3:_="" ns4:_="">
    <xsd:import namespace="6c4ef579-a57c-4700-8f68-ebbf14e08597"/>
    <xsd:import namespace="231e32da-15ce-4be2-ada9-b4166117fe5b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edWithUser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4ef579-a57c-4700-8f68-ebbf14e08597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e32da-15ce-4be2-ada9-b4166117f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E33588-4168-437F-965F-5986649B5E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8F59C0-34AA-43CA-8C6C-5F4FC17C72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4ef579-a57c-4700-8f68-ebbf14e08597"/>
    <ds:schemaRef ds:uri="231e32da-15ce-4be2-ada9-b4166117fe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CD8684-37F8-4686-B17B-1BC6377353D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393C5E8-7909-4550-B00E-3768033B7C5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esr-normal.dot</Template>
  <TotalTime>11</TotalTime>
  <Pages>1</Pages>
  <Words>268</Words>
  <Characters>1448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 do documento</vt:lpstr>
      <vt:lpstr>Título do documento</vt:lpstr>
    </vt:vector>
  </TitlesOfParts>
  <Company>.</Company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do documento</dc:title>
  <dc:subject/>
  <dc:creator>rikchainne</dc:creator>
  <cp:keywords/>
  <cp:lastModifiedBy>John Forman</cp:lastModifiedBy>
  <cp:revision>17</cp:revision>
  <cp:lastPrinted>2020-09-18T21:26:00Z</cp:lastPrinted>
  <dcterms:created xsi:type="dcterms:W3CDTF">2020-09-18T21:27:00Z</dcterms:created>
  <dcterms:modified xsi:type="dcterms:W3CDTF">2021-07-23T19:21:00Z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0x0101007F7DDADC5C38D044882C1CFD5443B763</vt:lpwstr>
  </property>
</Properties>
</file>